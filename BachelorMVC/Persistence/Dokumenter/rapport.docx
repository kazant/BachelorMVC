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Open Sans" w:eastAsiaTheme="majorEastAsia" w:hAnsi="Open Sans" w:cs="Open Sans"/>
          <w:noProof/>
          <w:color w:val="595959" w:themeColor="text1" w:themeTint="A6"/>
          <w:sz w:val="24"/>
        </w:rPr>
        <w:id w:val="-2089141312"/>
        <w:docPartObj>
          <w:docPartGallery w:val="Cover Pages"/>
          <w:docPartUnique/>
        </w:docPartObj>
      </w:sdtPr>
      <w:sdtEndPr>
        <w:rPr>
          <w:rFonts w:eastAsiaTheme="minorHAnsi"/>
          <w:noProof w:val="0"/>
        </w:rPr>
      </w:sdtEndPr>
      <w:sdtContent>
        <w:p w14:paraId="5346DF20" w14:textId="78EC5BF3" w:rsidR="005E4CF7" w:rsidRPr="00D07A87" w:rsidRDefault="0041574F" w:rsidP="005E4CF7">
          <w:pPr>
            <w:pStyle w:val="Ingenmellomrom"/>
            <w:rPr>
              <w:rFonts w:ascii="Open Sans" w:hAnsi="Open Sans" w:cs="Open Sans"/>
            </w:rPr>
          </w:pPr>
          <w:r w:rsidRPr="00D07A87">
            <w:rPr>
              <w:rFonts w:ascii="Open Sans" w:hAnsi="Open Sans" w:cs="Open Sans"/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0" allowOverlap="1" wp14:anchorId="4E6D42BF" wp14:editId="2577AD8B">
                    <wp:simplePos x="0" y="0"/>
                    <wp:positionH relativeFrom="leftMargin">
                      <wp:posOffset>6854560</wp:posOffset>
                    </wp:positionH>
                    <wp:positionV relativeFrom="page">
                      <wp:posOffset>-391795</wp:posOffset>
                    </wp:positionV>
                    <wp:extent cx="90805" cy="10556240"/>
                    <wp:effectExtent l="0" t="0" r="23495" b="11430"/>
                    <wp:wrapNone/>
                    <wp:docPr id="11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6478903" id="Rectangle 5" o:spid="_x0000_s1026" style="position:absolute;margin-left:539.75pt;margin-top:-30.85pt;width:7.15pt;height:831.2pt;z-index:251658245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" o:allowincell="f" strokecolor="black [3213]">
                    <w10:wrap anchorx="margin" anchory="page"/>
                  </v:rect>
                </w:pict>
              </mc:Fallback>
            </mc:AlternateContent>
          </w:r>
          <w:r w:rsidRPr="00D07A87">
            <w:rPr>
              <w:rFonts w:ascii="Open Sans" w:hAnsi="Open Sans" w:cs="Open Sans"/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0" allowOverlap="1" wp14:anchorId="2419F5F7" wp14:editId="0F5223E5">
                    <wp:simplePos x="0" y="0"/>
                    <wp:positionH relativeFrom="leftMargin">
                      <wp:posOffset>732023</wp:posOffset>
                    </wp:positionH>
                    <wp:positionV relativeFrom="page">
                      <wp:posOffset>-387937</wp:posOffset>
                    </wp:positionV>
                    <wp:extent cx="90805" cy="10556240"/>
                    <wp:effectExtent l="0" t="0" r="23495" b="11430"/>
                    <wp:wrapNone/>
                    <wp:docPr id="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76C75A2" id="Rectangle 5" o:spid="_x0000_s1026" style="position:absolute;margin-left:57.65pt;margin-top:-30.55pt;width:7.15pt;height:831.2pt;z-index:251658244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" o:allowincell="f" strokecolor="black [3213]">
                    <w10:wrap anchorx="margin" anchory="page"/>
                  </v:rect>
                </w:pict>
              </mc:Fallback>
            </mc:AlternateContent>
          </w:r>
          <w:r w:rsidRPr="00D07A87">
            <w:rPr>
              <w:rFonts w:ascii="Open Sans" w:hAnsi="Open Sans" w:cs="Open Sans"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0" allowOverlap="1" wp14:anchorId="1C636D2B" wp14:editId="2D5FBC00">
                    <wp:simplePos x="0" y="0"/>
                    <wp:positionH relativeFrom="leftMargin">
                      <wp:posOffset>-95534</wp:posOffset>
                    </wp:positionH>
                    <wp:positionV relativeFrom="page">
                      <wp:posOffset>0</wp:posOffset>
                    </wp:positionV>
                    <wp:extent cx="90805" cy="10556240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0D30FB1" id="Rectangle 5" o:spid="_x0000_s1026" style="position:absolute;margin-left:-7.5pt;margin-top:0;width:7.15pt;height:831.2pt;z-index:251658243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" o:allowincell="f" strokecolor="black [3213]">
                    <w10:wrap anchorx="margin" anchory="page"/>
                  </v:rect>
                </w:pict>
              </mc:Fallback>
            </mc:AlternateContent>
          </w:r>
          <w:r w:rsidRPr="00D07A87">
            <w:rPr>
              <w:rFonts w:ascii="Open Sans" w:hAnsi="Open Sans" w:cs="Open Sans"/>
              <w:noProof/>
              <w:color w:val="C00000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0" allowOverlap="1" wp14:anchorId="1153D88F" wp14:editId="005E2C97">
                    <wp:simplePos x="0" y="0"/>
                    <wp:positionH relativeFrom="page">
                      <wp:posOffset>-98946</wp:posOffset>
                    </wp:positionH>
                    <wp:positionV relativeFrom="page">
                      <wp:align>top</wp:align>
                    </wp:positionV>
                    <wp:extent cx="8161020" cy="817880"/>
                    <wp:effectExtent l="0" t="0" r="11430" b="22225"/>
                    <wp:wrapNone/>
                    <wp:docPr id="4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rgbClr val="012F53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BE8D3E6" id="Rectangle 2" o:spid="_x0000_s1026" style="position:absolute;margin-left:-7.8pt;margin-top:0;width:642.6pt;height:64.4pt;z-index:25165824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" o:allowincell="f" fillcolor="#012f53" strokecolor="black [3213]">
                    <w10:wrap anchorx="page" anchory="page"/>
                  </v:rect>
                </w:pict>
              </mc:Fallback>
            </mc:AlternateContent>
          </w:r>
          <w:r w:rsidR="00C23443" w:rsidRPr="00D07A87">
            <w:rPr>
              <w:rFonts w:ascii="Open Sans" w:hAnsi="Open Sans" w:cs="Open Sans"/>
            </w:rPr>
            <w:tab/>
          </w:r>
        </w:p>
        <w:p w14:paraId="4D63C7F5" w14:textId="1FC0C540" w:rsidR="00167ADE" w:rsidRPr="00D07A87" w:rsidRDefault="00167ADE" w:rsidP="005E4CF7">
          <w:pPr>
            <w:pStyle w:val="Ingenmellomrom"/>
            <w:rPr>
              <w:rFonts w:ascii="Open Sans" w:hAnsi="Open Sans" w:cs="Open Sans"/>
            </w:rPr>
          </w:pPr>
        </w:p>
        <w:p w14:paraId="5CC56D3A" w14:textId="53672D8F" w:rsidR="00167ADE" w:rsidRPr="00D07A87" w:rsidRDefault="00167ADE" w:rsidP="005E4CF7">
          <w:pPr>
            <w:pStyle w:val="Ingenmellomrom"/>
            <w:rPr>
              <w:rFonts w:ascii="Open Sans" w:hAnsi="Open Sans" w:cs="Open Sans"/>
              <w:noProof/>
              <w:color w:val="595959" w:themeColor="text1" w:themeTint="A6"/>
            </w:rPr>
          </w:pPr>
        </w:p>
        <w:p w14:paraId="13C2118B" w14:textId="09C2F03A" w:rsidR="00E12653" w:rsidRPr="00D07A87" w:rsidRDefault="00E12653" w:rsidP="007C38E7">
          <w:pPr>
            <w:tabs>
              <w:tab w:val="left" w:pos="1146"/>
            </w:tabs>
            <w:spacing w:before="69" w:after="116"/>
            <w:jc w:val="center"/>
            <w:rPr>
              <w:rFonts w:ascii="Open Sans" w:hAnsi="Open Sans" w:cs="Open Sans"/>
            </w:rPr>
          </w:pPr>
        </w:p>
        <w:p w14:paraId="70C3188B" w14:textId="35CEE206" w:rsidR="00DA790C" w:rsidRPr="00D07A87" w:rsidRDefault="007C38E7" w:rsidP="00B128A5">
          <w:pPr>
            <w:pStyle w:val="Bunntekst"/>
            <w:jc w:val="center"/>
            <w:rPr>
              <w:rFonts w:ascii="Open Sans" w:hAnsi="Open Sans" w:cs="Open Sans"/>
              <w:color w:val="808080" w:themeColor="background1" w:themeShade="80"/>
              <w:sz w:val="20"/>
            </w:rPr>
          </w:pPr>
          <w:r w:rsidRPr="00D07A87">
            <w:rPr>
              <w:rFonts w:ascii="Open Sans" w:hAnsi="Open Sans" w:cs="Open Sans"/>
              <w:noProof/>
            </w:rPr>
            <w:drawing>
              <wp:inline distT="0" distB="0" distL="0" distR="0" wp14:anchorId="4B417AB3" wp14:editId="6D757594">
                <wp:extent cx="3854621" cy="760882"/>
                <wp:effectExtent l="0" t="0" r="0" b="1270"/>
                <wp:docPr id="12" name="Bil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15139709_10157538195665538_1454594031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4621" cy="760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DD29C4" w14:textId="32FDEA2B" w:rsidR="00E92874" w:rsidRPr="00D07A87" w:rsidRDefault="00E92874" w:rsidP="007C38E7">
          <w:pPr>
            <w:pStyle w:val="Bunntekst"/>
            <w:jc w:val="left"/>
            <w:rPr>
              <w:rFonts w:ascii="Open Sans" w:hAnsi="Open Sans" w:cs="Open Sans"/>
              <w:color w:val="808080" w:themeColor="background1" w:themeShade="80"/>
              <w:sz w:val="28"/>
              <w:szCs w:val="24"/>
              <w:u w:val="single"/>
            </w:rPr>
          </w:pPr>
        </w:p>
        <w:p w14:paraId="5085D6EB" w14:textId="5CC1C26A" w:rsidR="007C38E7" w:rsidRPr="00D07A87" w:rsidRDefault="001E561D" w:rsidP="001E561D">
          <w:r w:rsidRPr="00D07A8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5CA8D955" wp14:editId="6CF154F0">
                    <wp:simplePos x="0" y="0"/>
                    <wp:positionH relativeFrom="margin">
                      <wp:posOffset>209550</wp:posOffset>
                    </wp:positionH>
                    <wp:positionV relativeFrom="margin">
                      <wp:posOffset>2711450</wp:posOffset>
                    </wp:positionV>
                    <wp:extent cx="5212080" cy="1390650"/>
                    <wp:effectExtent l="0" t="0" r="7620" b="0"/>
                    <wp:wrapSquare wrapText="bothSides"/>
                    <wp:docPr id="18" name="Tekstboks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2080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12F53"/>
                                  </w:rPr>
                                  <w:alias w:val="Tittel"/>
                                  <w:tag w:val=""/>
                                  <w:id w:val="-1606296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5AD595D" w14:textId="04D17D06" w:rsidR="007C38E7" w:rsidRPr="0041574F" w:rsidRDefault="007C38E7">
                                    <w:pPr>
                                      <w:pStyle w:val="Tittel"/>
                                      <w:spacing w:before="278" w:after="23"/>
                                      <w:rPr>
                                        <w:color w:val="B21212"/>
                                      </w:rPr>
                                    </w:pPr>
                                    <w:r>
                                      <w:rPr>
                                        <w:color w:val="012F53"/>
                                      </w:rPr>
                                      <w:t>Rapport</w:t>
                                    </w:r>
                                  </w:p>
                                </w:sdtContent>
                              </w:sdt>
                              <w:p w14:paraId="464A3AA6" w14:textId="29EB35A1" w:rsidR="007C38E7" w:rsidRDefault="007C38E7">
                                <w:pPr>
                                  <w:pStyle w:val="Undertittel"/>
                                  <w:spacing w:after="278"/>
                                </w:pPr>
                                <w:sdt>
                                  <w:sdtPr>
                                    <w:rPr>
                                      <w:sz w:val="32"/>
                                    </w:rPr>
                                    <w:alias w:val="Undertittel"/>
                                    <w:tag w:val=""/>
                                    <w:id w:val="-15471409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2"/>
                                      </w:rPr>
                                      <w:t>Dokument partner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A8D95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8" o:spid="_x0000_s1026" type="#_x0000_t202" style="position:absolute;margin-left:16.5pt;margin-top:213.5pt;width:410.4pt;height:109.5pt;z-index:251658240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012F53"/>
                            </w:rPr>
                            <w:alias w:val="Tittel"/>
                            <w:tag w:val=""/>
                            <w:id w:val="-1606296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AD595D" w14:textId="04D17D06" w:rsidR="007C38E7" w:rsidRPr="0041574F" w:rsidRDefault="007C38E7">
                              <w:pPr>
                                <w:pStyle w:val="Tittel"/>
                                <w:spacing w:before="278" w:after="23"/>
                                <w:rPr>
                                  <w:color w:val="B21212"/>
                                </w:rPr>
                              </w:pPr>
                              <w:r>
                                <w:rPr>
                                  <w:color w:val="012F53"/>
                                </w:rPr>
                                <w:t>Rapport</w:t>
                              </w:r>
                            </w:p>
                          </w:sdtContent>
                        </w:sdt>
                        <w:p w14:paraId="464A3AA6" w14:textId="29EB35A1" w:rsidR="007C38E7" w:rsidRDefault="007C38E7">
                          <w:pPr>
                            <w:pStyle w:val="Undertittel"/>
                            <w:spacing w:after="278"/>
                          </w:pPr>
                          <w:sdt>
                            <w:sdtPr>
                              <w:rPr>
                                <w:sz w:val="32"/>
                              </w:rPr>
                              <w:alias w:val="Undertittel"/>
                              <w:tag w:val=""/>
                              <w:id w:val="-15471409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32"/>
                                </w:rPr>
                                <w:t>Dokument partner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5CED677" w14:textId="1ADBA7C3" w:rsidR="007C38E7" w:rsidRPr="00D07A87" w:rsidRDefault="007C38E7" w:rsidP="007C38E7">
          <w:pPr>
            <w:pStyle w:val="Bunntekst"/>
            <w:jc w:val="left"/>
            <w:rPr>
              <w:rFonts w:ascii="Open Sans" w:hAnsi="Open Sans" w:cs="Open Sans"/>
              <w:color w:val="808080" w:themeColor="background1" w:themeShade="80"/>
              <w:sz w:val="28"/>
              <w:szCs w:val="24"/>
            </w:rPr>
          </w:pPr>
        </w:p>
        <w:p w14:paraId="3233EA76" w14:textId="77777777" w:rsidR="007C38E7" w:rsidRPr="00D07A87" w:rsidRDefault="007C38E7" w:rsidP="00E92874">
          <w:pPr>
            <w:pStyle w:val="Bunntekst"/>
            <w:jc w:val="center"/>
            <w:rPr>
              <w:rFonts w:ascii="Open Sans" w:hAnsi="Open Sans" w:cs="Open Sans"/>
              <w:color w:val="808080" w:themeColor="background1" w:themeShade="80"/>
              <w:sz w:val="28"/>
              <w:szCs w:val="24"/>
            </w:rPr>
          </w:pPr>
        </w:p>
        <w:p w14:paraId="4E92DA5A" w14:textId="77777777" w:rsidR="007C38E7" w:rsidRPr="00D07A87" w:rsidRDefault="007C38E7" w:rsidP="007C38E7">
          <w:pPr>
            <w:rPr>
              <w:rFonts w:ascii="Open Sans" w:hAnsi="Open Sans" w:cs="Open Sans"/>
            </w:rPr>
          </w:pPr>
        </w:p>
        <w:p w14:paraId="4ACB55ED" w14:textId="77777777" w:rsidR="007C38E7" w:rsidRPr="00D07A87" w:rsidRDefault="007C38E7" w:rsidP="00E92874">
          <w:pPr>
            <w:pStyle w:val="Bunntekst"/>
            <w:jc w:val="center"/>
            <w:rPr>
              <w:rFonts w:ascii="Open Sans" w:hAnsi="Open Sans" w:cs="Open Sans"/>
              <w:color w:val="808080" w:themeColor="background1" w:themeShade="80"/>
              <w:sz w:val="28"/>
              <w:szCs w:val="24"/>
            </w:rPr>
          </w:pPr>
        </w:p>
        <w:p w14:paraId="656AF2ED" w14:textId="103B3776" w:rsidR="00E92874" w:rsidRPr="00D07A87" w:rsidRDefault="00B128A5" w:rsidP="00E92874">
          <w:pPr>
            <w:pStyle w:val="Bunntekst"/>
            <w:jc w:val="center"/>
            <w:rPr>
              <w:rFonts w:ascii="Open Sans" w:hAnsi="Open Sans" w:cs="Open Sans"/>
              <w:color w:val="808080" w:themeColor="background1" w:themeShade="80"/>
              <w:sz w:val="28"/>
              <w:szCs w:val="24"/>
            </w:rPr>
          </w:pPr>
          <w:r w:rsidRPr="00D07A87">
            <w:rPr>
              <w:rFonts w:ascii="Open Sans" w:hAnsi="Open Sans" w:cs="Open Sans"/>
              <w:color w:val="808080" w:themeColor="background1" w:themeShade="80"/>
              <w:sz w:val="28"/>
              <w:szCs w:val="24"/>
            </w:rPr>
            <w:t> </w:t>
          </w:r>
          <w:sdt>
            <w:sdtPr>
              <w:rPr>
                <w:rFonts w:ascii="Open Sans" w:hAnsi="Open Sans" w:cs="Open Sans"/>
                <w:caps w:val="0"/>
                <w:color w:val="808080" w:themeColor="background1" w:themeShade="80"/>
                <w:sz w:val="28"/>
                <w:szCs w:val="24"/>
              </w:rPr>
              <w:alias w:val="School"/>
              <w:tag w:val="School"/>
              <w:id w:val="1807432294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D07A87">
                <w:rPr>
                  <w:rFonts w:ascii="Open Sans" w:hAnsi="Open Sans" w:cs="Open Sans"/>
                  <w:caps w:val="0"/>
                  <w:color w:val="808080" w:themeColor="background1" w:themeShade="80"/>
                  <w:sz w:val="28"/>
                  <w:szCs w:val="24"/>
                </w:rPr>
                <w:t>Høgskole</w:t>
              </w:r>
              <w:r w:rsidR="00E92874" w:rsidRPr="00D07A87">
                <w:rPr>
                  <w:rFonts w:ascii="Open Sans" w:hAnsi="Open Sans" w:cs="Open Sans"/>
                  <w:caps w:val="0"/>
                  <w:color w:val="808080" w:themeColor="background1" w:themeShade="80"/>
                  <w:sz w:val="28"/>
                  <w:szCs w:val="24"/>
                </w:rPr>
                <w:t>n</w:t>
              </w:r>
              <w:r w:rsidRPr="00D07A87">
                <w:rPr>
                  <w:rFonts w:ascii="Open Sans" w:hAnsi="Open Sans" w:cs="Open Sans"/>
                  <w:caps w:val="0"/>
                  <w:color w:val="808080" w:themeColor="background1" w:themeShade="80"/>
                  <w:sz w:val="28"/>
                  <w:szCs w:val="24"/>
                </w:rPr>
                <w:t xml:space="preserve"> i Sørøst-Norge</w:t>
              </w:r>
            </w:sdtContent>
          </w:sdt>
          <w:r w:rsidR="00E92874" w:rsidRPr="00D07A87">
            <w:rPr>
              <w:rFonts w:ascii="Open Sans" w:hAnsi="Open Sans" w:cs="Open Sans"/>
              <w:caps w:val="0"/>
              <w:color w:val="808080" w:themeColor="background1" w:themeShade="80"/>
              <w:sz w:val="28"/>
              <w:szCs w:val="24"/>
            </w:rPr>
            <w:t xml:space="preserve"> </w:t>
          </w:r>
        </w:p>
        <w:p w14:paraId="35D25708" w14:textId="173A51BA" w:rsidR="00E92874" w:rsidRPr="00D07A87" w:rsidRDefault="00E92874" w:rsidP="00E92874">
          <w:pPr>
            <w:pStyle w:val="Bunntekst"/>
            <w:jc w:val="center"/>
            <w:rPr>
              <w:rFonts w:ascii="Open Sans" w:hAnsi="Open Sans" w:cs="Open Sans"/>
              <w:caps w:val="0"/>
              <w:color w:val="808080" w:themeColor="background1" w:themeShade="80"/>
              <w:sz w:val="24"/>
              <w:szCs w:val="24"/>
            </w:rPr>
          </w:pPr>
          <w:r w:rsidRPr="00D07A87">
            <w:rPr>
              <w:rFonts w:ascii="Open Sans" w:hAnsi="Open Sans" w:cs="Open Sans"/>
              <w:caps w:val="0"/>
              <w:color w:val="808080" w:themeColor="background1" w:themeShade="80"/>
              <w:sz w:val="24"/>
              <w:szCs w:val="24"/>
            </w:rPr>
            <w:t>IT og informasjonssystemer/Dynamisk webdesign</w:t>
          </w:r>
        </w:p>
        <w:p w14:paraId="123F91A2" w14:textId="0DAE2777" w:rsidR="00B128A5" w:rsidRPr="00D07A87" w:rsidRDefault="007C38E7" w:rsidP="00B128A5">
          <w:pPr>
            <w:pStyle w:val="Bunntekst"/>
            <w:jc w:val="center"/>
            <w:rPr>
              <w:rFonts w:ascii="Open Sans" w:hAnsi="Open Sans" w:cs="Open Sans"/>
              <w:caps w:val="0"/>
              <w:color w:val="808080" w:themeColor="background1" w:themeShade="80"/>
              <w:sz w:val="28"/>
              <w:szCs w:val="24"/>
            </w:rPr>
          </w:pPr>
          <w:r w:rsidRPr="00D07A87">
            <w:rPr>
              <w:rFonts w:ascii="Open Sans" w:hAnsi="Open Sans" w:cs="Open Sans"/>
              <w:caps w:val="0"/>
              <w:color w:val="808080" w:themeColor="background1" w:themeShade="80"/>
              <w:sz w:val="28"/>
              <w:szCs w:val="24"/>
            </w:rPr>
            <w:t>INF???</w:t>
          </w:r>
          <w:r w:rsidR="00B128A5" w:rsidRPr="00D07A87">
            <w:rPr>
              <w:rFonts w:ascii="Open Sans" w:hAnsi="Open Sans" w:cs="Open Sans"/>
              <w:caps w:val="0"/>
              <w:color w:val="808080" w:themeColor="background1" w:themeShade="80"/>
              <w:sz w:val="28"/>
              <w:szCs w:val="24"/>
            </w:rPr>
            <w:t xml:space="preserve"> </w:t>
          </w:r>
          <w:r w:rsidRPr="00D07A87">
            <w:rPr>
              <w:rFonts w:ascii="Open Sans" w:hAnsi="Open Sans" w:cs="Open Sans"/>
              <w:caps w:val="0"/>
              <w:color w:val="808080" w:themeColor="background1" w:themeShade="80"/>
              <w:sz w:val="28"/>
              <w:szCs w:val="24"/>
            </w:rPr>
            <w:t>–</w:t>
          </w:r>
          <w:r w:rsidR="00501442" w:rsidRPr="00D07A87">
            <w:rPr>
              <w:rFonts w:ascii="Open Sans" w:hAnsi="Open Sans" w:cs="Open Sans"/>
              <w:caps w:val="0"/>
              <w:color w:val="808080" w:themeColor="background1" w:themeShade="80"/>
              <w:sz w:val="28"/>
              <w:szCs w:val="24"/>
            </w:rPr>
            <w:t xml:space="preserve"> </w:t>
          </w:r>
          <w:r w:rsidRPr="00D07A87">
            <w:rPr>
              <w:rFonts w:ascii="Open Sans" w:hAnsi="Open Sans" w:cs="Open Sans"/>
              <w:caps w:val="0"/>
              <w:color w:val="808080" w:themeColor="background1" w:themeShade="80"/>
              <w:sz w:val="28"/>
              <w:szCs w:val="24"/>
            </w:rPr>
            <w:t>Bachelor oppgave</w:t>
          </w:r>
        </w:p>
        <w:p w14:paraId="2BC2A156" w14:textId="54E035BF" w:rsidR="00B128A5" w:rsidRPr="00D07A87" w:rsidRDefault="00B128A5" w:rsidP="00B128A5">
          <w:pPr>
            <w:pStyle w:val="Bunntekst"/>
            <w:jc w:val="center"/>
            <w:rPr>
              <w:rFonts w:ascii="Open Sans" w:hAnsi="Open Sans" w:cs="Open Sans"/>
              <w:caps w:val="0"/>
              <w:color w:val="808080" w:themeColor="background1" w:themeShade="80"/>
              <w:sz w:val="24"/>
              <w:szCs w:val="24"/>
            </w:rPr>
          </w:pPr>
        </w:p>
        <w:p w14:paraId="504778AF" w14:textId="23502B5D" w:rsidR="00586A67" w:rsidRPr="00D07A87" w:rsidRDefault="007C38E7" w:rsidP="007C38E7">
          <w:pPr>
            <w:rPr>
              <w:rFonts w:ascii="Open Sans" w:hAnsi="Open Sans" w:cs="Open Sans"/>
            </w:rPr>
            <w:sectPr w:rsidR="00586A67" w:rsidRPr="00D07A87">
              <w:footerReference w:type="default" r:id="rId11"/>
              <w:pgSz w:w="12240" w:h="15840"/>
              <w:pgMar w:top="1728" w:right="1800" w:bottom="1440" w:left="180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bookmarkStart w:id="0" w:name="_Toc466977384" w:displacedByCustomXml="next"/>
    <w:bookmarkStart w:id="1" w:name="_Toc466971453" w:displacedByCustomXml="next"/>
    <w:bookmarkStart w:id="2" w:name="_Toc467068775" w:displacedByCustomXml="next"/>
    <w:bookmarkStart w:id="3" w:name="_Toc467070665" w:displacedByCustomXml="next"/>
    <w:bookmarkStart w:id="4" w:name="_Toc467149034" w:displacedByCustomXml="next"/>
    <w:bookmarkStart w:id="5" w:name="_Toc467678228" w:displacedByCustomXml="next"/>
    <w:bookmarkStart w:id="6" w:name="_Toc467678485" w:displacedByCustomXml="next"/>
    <w:sdt>
      <w:sdtPr>
        <w:rPr>
          <w:rFonts w:eastAsiaTheme="minorHAnsi" w:cs="Open Sans"/>
          <w:color w:val="595959" w:themeColor="text1" w:themeTint="A6"/>
          <w:sz w:val="24"/>
        </w:rPr>
        <w:id w:val="457766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75F3D" w14:textId="5B66B116" w:rsidR="00AC2E67" w:rsidRPr="00D07A87" w:rsidRDefault="00AC2E67" w:rsidP="001F7F47">
          <w:pPr>
            <w:pStyle w:val="Overskriftforinnholdsfortegnelse"/>
            <w:rPr>
              <w:rFonts w:cs="Open Sans"/>
            </w:rPr>
          </w:pPr>
          <w:r w:rsidRPr="00D07A87">
            <w:rPr>
              <w:rFonts w:cs="Open Sans"/>
            </w:rPr>
            <w:t>Innholdsfortegnelse</w:t>
          </w:r>
        </w:p>
        <w:p w14:paraId="0D30A569" w14:textId="5C43D2C2" w:rsidR="001E561D" w:rsidRDefault="00AC2E67">
          <w:pPr>
            <w:pStyle w:val="INNH1"/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D07A87">
            <w:rPr>
              <w:rFonts w:ascii="Open Sans" w:hAnsi="Open Sans" w:cs="Open Sans"/>
            </w:rPr>
            <w:fldChar w:fldCharType="begin"/>
          </w:r>
          <w:r w:rsidRPr="00D07A87">
            <w:rPr>
              <w:rFonts w:ascii="Open Sans" w:hAnsi="Open Sans" w:cs="Open Sans"/>
            </w:rPr>
            <w:instrText xml:space="preserve"> TOC \o "1-3" \h \z \u </w:instrText>
          </w:r>
          <w:r w:rsidRPr="00D07A87">
            <w:rPr>
              <w:rFonts w:ascii="Open Sans" w:hAnsi="Open Sans" w:cs="Open Sans"/>
            </w:rPr>
            <w:fldChar w:fldCharType="separate"/>
          </w:r>
          <w:hyperlink w:anchor="_Toc503955473" w:history="1">
            <w:r w:rsidR="001E561D" w:rsidRPr="00D930B1">
              <w:rPr>
                <w:rStyle w:val="Hyperkobling"/>
                <w:rFonts w:cs="Open Sans"/>
                <w:noProof/>
              </w:rPr>
              <w:t>1</w:t>
            </w:r>
            <w:r w:rsidR="001E561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E561D" w:rsidRPr="00D930B1">
              <w:rPr>
                <w:rStyle w:val="Hyperkobling"/>
                <w:rFonts w:cs="Open Sans"/>
                <w:noProof/>
              </w:rPr>
              <w:t>Introduksjon</w:t>
            </w:r>
            <w:r w:rsidR="001E561D">
              <w:rPr>
                <w:noProof/>
                <w:webHidden/>
              </w:rPr>
              <w:tab/>
            </w:r>
            <w:r w:rsidR="001E561D">
              <w:rPr>
                <w:noProof/>
                <w:webHidden/>
              </w:rPr>
              <w:fldChar w:fldCharType="begin"/>
            </w:r>
            <w:r w:rsidR="001E561D">
              <w:rPr>
                <w:noProof/>
                <w:webHidden/>
              </w:rPr>
              <w:instrText xml:space="preserve"> PAGEREF _Toc503955473 \h </w:instrText>
            </w:r>
            <w:r w:rsidR="001E561D">
              <w:rPr>
                <w:noProof/>
                <w:webHidden/>
              </w:rPr>
            </w:r>
            <w:r w:rsidR="001E561D">
              <w:rPr>
                <w:noProof/>
                <w:webHidden/>
              </w:rPr>
              <w:fldChar w:fldCharType="separate"/>
            </w:r>
            <w:r w:rsidR="001E561D">
              <w:rPr>
                <w:noProof/>
                <w:webHidden/>
              </w:rPr>
              <w:t>1</w:t>
            </w:r>
            <w:r w:rsidR="001E561D">
              <w:rPr>
                <w:noProof/>
                <w:webHidden/>
              </w:rPr>
              <w:fldChar w:fldCharType="end"/>
            </w:r>
          </w:hyperlink>
        </w:p>
        <w:p w14:paraId="1E4662B8" w14:textId="66669410" w:rsidR="001E561D" w:rsidRDefault="001E561D">
          <w:pPr>
            <w:pStyle w:val="INNH2"/>
            <w:tabs>
              <w:tab w:val="left" w:pos="88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955474" w:history="1">
            <w:r w:rsidRPr="00D930B1">
              <w:rPr>
                <w:rStyle w:val="Hyperkobling"/>
                <w:rFonts w:ascii="Open Sans" w:hAnsi="Open Sans" w:cs="Open Sans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930B1">
              <w:rPr>
                <w:rStyle w:val="Hyperkobling"/>
                <w:rFonts w:ascii="Open Sans" w:hAnsi="Open Sans" w:cs="Open Sans"/>
                <w:noProof/>
              </w:rPr>
              <w:t>Leseveiledning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01D1" w14:textId="069E740D" w:rsidR="001E561D" w:rsidRDefault="001E561D">
          <w:pPr>
            <w:pStyle w:val="INNH2"/>
            <w:tabs>
              <w:tab w:val="left" w:pos="88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955475" w:history="1">
            <w:r w:rsidRPr="00D930B1">
              <w:rPr>
                <w:rStyle w:val="Hyperkobling"/>
                <w:rFonts w:ascii="Open Sans" w:hAnsi="Open Sans" w:cs="Open Sans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930B1">
              <w:rPr>
                <w:rStyle w:val="Hyperkobling"/>
                <w:rFonts w:ascii="Open Sans" w:hAnsi="Open Sans" w:cs="Open Sans"/>
                <w:noProof/>
              </w:rPr>
              <w:t>Innledning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01CA" w14:textId="61E0EEA9" w:rsidR="00A84FE6" w:rsidRPr="00D07A87" w:rsidRDefault="00AC2E67" w:rsidP="00E54495">
          <w:pPr>
            <w:rPr>
              <w:rFonts w:ascii="Open Sans" w:hAnsi="Open Sans" w:cs="Open Sans"/>
            </w:rPr>
          </w:pPr>
          <w:r w:rsidRPr="00D07A87">
            <w:rPr>
              <w:rFonts w:ascii="Open Sans" w:hAnsi="Open Sans" w:cs="Open Sans"/>
              <w:b/>
              <w:bCs/>
            </w:rPr>
            <w:fldChar w:fldCharType="end"/>
          </w:r>
        </w:p>
      </w:sdtContent>
    </w:sdt>
    <w:p w14:paraId="72C3D0C4" w14:textId="77777777" w:rsidR="00BC702D" w:rsidRPr="00D07A87" w:rsidRDefault="00BC702D">
      <w:pPr>
        <w:spacing w:line="264" w:lineRule="auto"/>
        <w:rPr>
          <w:rFonts w:ascii="Open Sans" w:eastAsiaTheme="majorEastAsia" w:hAnsi="Open Sans" w:cs="Open Sans"/>
          <w:color w:val="B21212"/>
          <w:sz w:val="44"/>
        </w:rPr>
      </w:pPr>
      <w:bookmarkStart w:id="7" w:name="_Toc467756852"/>
      <w:bookmarkStart w:id="8" w:name="_Toc467772072"/>
      <w:bookmarkStart w:id="9" w:name="_Toc467772222"/>
      <w:bookmarkStart w:id="10" w:name="_Toc467772275"/>
      <w:bookmarkStart w:id="11" w:name="_Toc467772136"/>
      <w:r w:rsidRPr="00D07A87">
        <w:rPr>
          <w:rFonts w:ascii="Open Sans" w:hAnsi="Open Sans" w:cs="Open Sans"/>
        </w:rPr>
        <w:br w:type="page"/>
      </w:r>
    </w:p>
    <w:p w14:paraId="63437B72" w14:textId="2D090A5E" w:rsidR="00DD1317" w:rsidRPr="00D07A87" w:rsidRDefault="00B77186" w:rsidP="001F7F47">
      <w:pPr>
        <w:pStyle w:val="Overskrift1"/>
        <w:rPr>
          <w:rFonts w:cs="Open Sans"/>
        </w:rPr>
      </w:pPr>
      <w:bookmarkStart w:id="12" w:name="_Toc467779674"/>
      <w:bookmarkStart w:id="13" w:name="_Toc503955473"/>
      <w:r w:rsidRPr="00D07A87">
        <w:rPr>
          <w:rFonts w:cs="Open Sans"/>
        </w:rPr>
        <w:lastRenderedPageBreak/>
        <w:t>In</w:t>
      </w:r>
      <w:r w:rsidR="001356B7" w:rsidRPr="00D07A87">
        <w:rPr>
          <w:rFonts w:cs="Open Sans"/>
        </w:rPr>
        <w:t>troduksjon</w:t>
      </w:r>
      <w:bookmarkStart w:id="14" w:name="_Toc466971454"/>
      <w:bookmarkStart w:id="15" w:name="_Toc466977385"/>
      <w:bookmarkStart w:id="16" w:name="_Toc467068776"/>
      <w:bookmarkStart w:id="17" w:name="_Toc467070666"/>
      <w:bookmarkStart w:id="18" w:name="_Toc467149035"/>
      <w:bookmarkStart w:id="19" w:name="_Toc467678229"/>
      <w:bookmarkStart w:id="20" w:name="_Toc467678486"/>
      <w:bookmarkStart w:id="21" w:name="_Toc467756853"/>
      <w:bookmarkStart w:id="22" w:name="_Toc467772073"/>
      <w:bookmarkStart w:id="23" w:name="_Toc467772223"/>
      <w:bookmarkStart w:id="24" w:name="_Toc467772276"/>
      <w:bookmarkEnd w:id="7"/>
      <w:bookmarkEnd w:id="8"/>
      <w:bookmarkEnd w:id="9"/>
      <w:bookmarkEnd w:id="10"/>
      <w:bookmarkEnd w:id="11"/>
      <w:bookmarkEnd w:id="12"/>
      <w:bookmarkEnd w:id="6"/>
      <w:bookmarkEnd w:id="5"/>
      <w:bookmarkEnd w:id="4"/>
      <w:bookmarkEnd w:id="3"/>
      <w:bookmarkEnd w:id="2"/>
      <w:bookmarkEnd w:id="1"/>
      <w:bookmarkEnd w:id="0"/>
      <w:bookmarkEnd w:id="13"/>
    </w:p>
    <w:p w14:paraId="4E6310D4" w14:textId="765984AB" w:rsidR="001356B7" w:rsidRPr="00D07A87" w:rsidRDefault="001356B7" w:rsidP="00BA0A2F">
      <w:pPr>
        <w:pStyle w:val="Overskrift2"/>
        <w:rPr>
          <w:rFonts w:cs="Open Sans"/>
        </w:rPr>
      </w:pPr>
      <w:bookmarkStart w:id="25" w:name="_Toc467772137"/>
      <w:bookmarkStart w:id="26" w:name="_Toc467779675"/>
      <w:bookmarkStart w:id="27" w:name="_Toc503955474"/>
      <w:r w:rsidRPr="00D07A87">
        <w:rPr>
          <w:rFonts w:cs="Open Sans"/>
        </w:rPr>
        <w:t>Leseveiledning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38BED27" w14:textId="3DEDB177" w:rsidR="00FD23DB" w:rsidRPr="00D07A87" w:rsidRDefault="46A905A3" w:rsidP="001356B7">
      <w:pPr>
        <w:rPr>
          <w:rFonts w:ascii="Open Sans" w:hAnsi="Open Sans" w:cs="Open Sans"/>
        </w:rPr>
      </w:pPr>
      <w:r w:rsidRPr="00D07A87">
        <w:rPr>
          <w:rFonts w:ascii="Open Sans" w:hAnsi="Open Sans" w:cs="Open Sans"/>
        </w:rPr>
        <w:t xml:space="preserve">Dette er en rapport som er skrevet fra prosjektstart i </w:t>
      </w:r>
      <w:r w:rsidR="001E561D">
        <w:rPr>
          <w:rFonts w:ascii="Open Sans" w:hAnsi="Open Sans" w:cs="Open Sans"/>
        </w:rPr>
        <w:t>01.08.2017</w:t>
      </w:r>
      <w:r w:rsidRPr="00D07A87">
        <w:rPr>
          <w:rFonts w:ascii="Open Sans" w:hAnsi="Open Sans" w:cs="Open Sans"/>
        </w:rPr>
        <w:t xml:space="preserve"> og frem til leveringsfrist 25.</w:t>
      </w:r>
      <w:r w:rsidR="001E561D">
        <w:rPr>
          <w:rFonts w:ascii="Open Sans" w:hAnsi="Open Sans" w:cs="Open Sans"/>
        </w:rPr>
        <w:t>05.2018</w:t>
      </w:r>
      <w:r w:rsidRPr="00D07A87">
        <w:rPr>
          <w:rFonts w:ascii="Open Sans" w:hAnsi="Open Sans" w:cs="Open Sans"/>
        </w:rPr>
        <w:t>. Her vil du som leser få en beskrivelse av prosjektet og hva som har blitt gjort fra start til slutt.</w:t>
      </w:r>
    </w:p>
    <w:p w14:paraId="4BF0B7A3" w14:textId="23D39F51" w:rsidR="007415B1" w:rsidRPr="00D07A87" w:rsidRDefault="46A905A3" w:rsidP="001356B7">
      <w:pPr>
        <w:rPr>
          <w:rFonts w:ascii="Open Sans" w:hAnsi="Open Sans" w:cs="Open Sans"/>
        </w:rPr>
      </w:pPr>
      <w:r w:rsidRPr="00D07A87">
        <w:rPr>
          <w:rFonts w:ascii="Open Sans" w:hAnsi="Open Sans" w:cs="Open Sans"/>
        </w:rPr>
        <w:t>Avslutningsvis vil det være en konklusjon hvor vi vil gå igjennom det vi har gjort, hva vi har lært, hva vi kunne gjort annerledes og eventuelle utfordringer.</w:t>
      </w:r>
    </w:p>
    <w:p w14:paraId="639708F7" w14:textId="763B6052" w:rsidR="001356B7" w:rsidRPr="00D07A87" w:rsidRDefault="004C05F5" w:rsidP="00BA0A2F">
      <w:pPr>
        <w:pStyle w:val="Overskrift2"/>
        <w:rPr>
          <w:rFonts w:cs="Open Sans"/>
        </w:rPr>
      </w:pPr>
      <w:bookmarkStart w:id="28" w:name="_Toc466971455"/>
      <w:bookmarkStart w:id="29" w:name="_Toc466977386"/>
      <w:bookmarkStart w:id="30" w:name="_Toc467068777"/>
      <w:bookmarkStart w:id="31" w:name="_Toc467070667"/>
      <w:bookmarkStart w:id="32" w:name="_Toc467149036"/>
      <w:bookmarkStart w:id="33" w:name="_Toc467678230"/>
      <w:bookmarkStart w:id="34" w:name="_Toc467678487"/>
      <w:bookmarkStart w:id="35" w:name="_Toc467756854"/>
      <w:bookmarkStart w:id="36" w:name="_Toc467772074"/>
      <w:bookmarkStart w:id="37" w:name="_Toc467772224"/>
      <w:bookmarkStart w:id="38" w:name="_Toc467772277"/>
      <w:bookmarkStart w:id="39" w:name="_Toc467772138"/>
      <w:bookmarkStart w:id="40" w:name="_Toc467779676"/>
      <w:bookmarkStart w:id="41" w:name="_Toc503955475"/>
      <w:r w:rsidRPr="00D07A87">
        <w:rPr>
          <w:rFonts w:cs="Open Sans"/>
        </w:rPr>
        <w:t>Innledning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0634C5CE" w14:textId="22764C2D" w:rsidR="00F37F51" w:rsidRPr="00D07A87" w:rsidRDefault="00F37F51" w:rsidP="00AC48E4">
      <w:pPr>
        <w:rPr>
          <w:rFonts w:ascii="Open Sans" w:hAnsi="Open Sans" w:cs="Open Sans"/>
          <w:lang w:val="en-US"/>
        </w:rPr>
      </w:pPr>
      <w:bookmarkStart w:id="42" w:name="_GoBack"/>
      <w:bookmarkEnd w:id="42"/>
    </w:p>
    <w:sectPr w:rsidR="00F37F51" w:rsidRPr="00D07A87" w:rsidSect="0040159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809F8" w14:textId="77777777" w:rsidR="007C38E7" w:rsidRDefault="007C38E7">
      <w:pPr>
        <w:spacing w:before="0" w:after="0" w:line="240" w:lineRule="auto"/>
      </w:pPr>
      <w:r>
        <w:separator/>
      </w:r>
    </w:p>
  </w:endnote>
  <w:endnote w:type="continuationSeparator" w:id="0">
    <w:p w14:paraId="568C7254" w14:textId="77777777" w:rsidR="007C38E7" w:rsidRDefault="007C38E7">
      <w:pPr>
        <w:spacing w:before="0" w:after="0" w:line="240" w:lineRule="auto"/>
      </w:pPr>
      <w:r>
        <w:continuationSeparator/>
      </w:r>
    </w:p>
  </w:endnote>
  <w:endnote w:type="continuationNotice" w:id="1">
    <w:p w14:paraId="6CD4E1D0" w14:textId="77777777" w:rsidR="007C38E7" w:rsidRDefault="007C38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5641" w14:textId="77777777" w:rsidR="007C38E7" w:rsidRDefault="007C38E7">
    <w:pPr>
      <w:pStyle w:val="Bunntekst"/>
    </w:pPr>
    <w:r>
      <w:t xml:space="preserve">Side </w:t>
    </w:r>
    <w:r>
      <w:fldChar w:fldCharType="begin"/>
    </w:r>
    <w:r>
      <w:instrText>PAGE  \* Arabic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352428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EB9F3E2" w14:textId="471B4E12" w:rsidR="007C38E7" w:rsidRPr="00264E5A" w:rsidRDefault="007C38E7">
        <w:pPr>
          <w:pStyle w:val="Bunntekst"/>
          <w:rPr>
            <w:sz w:val="20"/>
          </w:rPr>
        </w:pPr>
        <w:r w:rsidRPr="00264E5A">
          <w:rPr>
            <w:sz w:val="20"/>
          </w:rPr>
          <w:fldChar w:fldCharType="begin"/>
        </w:r>
        <w:r w:rsidRPr="00F6756F">
          <w:rPr>
            <w:sz w:val="20"/>
          </w:rPr>
          <w:instrText>PAGE   \* MERGEFORMAT</w:instrText>
        </w:r>
        <w:r w:rsidRPr="00264E5A">
          <w:rPr>
            <w:sz w:val="20"/>
          </w:rPr>
          <w:fldChar w:fldCharType="separate"/>
        </w:r>
        <w:r w:rsidR="00645349">
          <w:rPr>
            <w:noProof/>
            <w:sz w:val="20"/>
          </w:rPr>
          <w:t>1</w:t>
        </w:r>
        <w:r w:rsidRPr="00264E5A">
          <w:rPr>
            <w:sz w:val="20"/>
          </w:rPr>
          <w:fldChar w:fldCharType="end"/>
        </w:r>
      </w:p>
    </w:sdtContent>
  </w:sdt>
  <w:p w14:paraId="483C5472" w14:textId="16DFC0AC" w:rsidR="007C38E7" w:rsidRPr="00C6368E" w:rsidRDefault="007C38E7">
    <w:pPr>
      <w:pStyle w:val="Bunnteks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12"/>
      <w:gridCol w:w="2913"/>
      <w:gridCol w:w="2913"/>
    </w:tblGrid>
    <w:tr w:rsidR="007C38E7" w14:paraId="2927460E" w14:textId="77777777" w:rsidTr="3D937C92">
      <w:tc>
        <w:tcPr>
          <w:tcW w:w="2913" w:type="dxa"/>
        </w:tcPr>
        <w:p w14:paraId="20D133AA" w14:textId="72BACC41" w:rsidR="007C38E7" w:rsidRDefault="007C38E7" w:rsidP="3D937C92">
          <w:pPr>
            <w:pStyle w:val="Topptekst"/>
            <w:ind w:left="-115"/>
          </w:pPr>
        </w:p>
      </w:tc>
      <w:tc>
        <w:tcPr>
          <w:tcW w:w="2913" w:type="dxa"/>
        </w:tcPr>
        <w:p w14:paraId="43E56525" w14:textId="5E5EEA73" w:rsidR="007C38E7" w:rsidRDefault="007C38E7" w:rsidP="3D937C92">
          <w:pPr>
            <w:pStyle w:val="Topptekst"/>
            <w:jc w:val="center"/>
          </w:pPr>
        </w:p>
      </w:tc>
      <w:tc>
        <w:tcPr>
          <w:tcW w:w="2913" w:type="dxa"/>
        </w:tcPr>
        <w:p w14:paraId="5BF78C25" w14:textId="34A32F56" w:rsidR="007C38E7" w:rsidRDefault="007C38E7" w:rsidP="3D937C92">
          <w:pPr>
            <w:pStyle w:val="Topptekst"/>
            <w:ind w:right="-115"/>
            <w:jc w:val="right"/>
          </w:pPr>
        </w:p>
      </w:tc>
    </w:tr>
  </w:tbl>
  <w:p w14:paraId="63D9AFD4" w14:textId="3B7CF415" w:rsidR="007C38E7" w:rsidRDefault="007C38E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60438" w14:textId="77777777" w:rsidR="007C38E7" w:rsidRDefault="007C38E7">
      <w:pPr>
        <w:spacing w:before="0" w:after="0" w:line="240" w:lineRule="auto"/>
      </w:pPr>
      <w:r>
        <w:separator/>
      </w:r>
    </w:p>
  </w:footnote>
  <w:footnote w:type="continuationSeparator" w:id="0">
    <w:p w14:paraId="0394D3BE" w14:textId="77777777" w:rsidR="007C38E7" w:rsidRDefault="007C38E7">
      <w:pPr>
        <w:spacing w:before="0" w:after="0" w:line="240" w:lineRule="auto"/>
      </w:pPr>
      <w:r>
        <w:continuationSeparator/>
      </w:r>
    </w:p>
  </w:footnote>
  <w:footnote w:type="continuationNotice" w:id="1">
    <w:p w14:paraId="33D8B4AE" w14:textId="77777777" w:rsidR="007C38E7" w:rsidRDefault="007C38E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12"/>
      <w:gridCol w:w="2913"/>
      <w:gridCol w:w="2913"/>
    </w:tblGrid>
    <w:tr w:rsidR="007C38E7" w14:paraId="66DC4BE4" w14:textId="77777777" w:rsidTr="3D937C92">
      <w:tc>
        <w:tcPr>
          <w:tcW w:w="2913" w:type="dxa"/>
        </w:tcPr>
        <w:p w14:paraId="3E67FD13" w14:textId="69E4828D" w:rsidR="007C38E7" w:rsidRDefault="007C38E7" w:rsidP="3D937C92">
          <w:pPr>
            <w:pStyle w:val="Topptekst"/>
            <w:ind w:left="-115"/>
          </w:pPr>
        </w:p>
      </w:tc>
      <w:tc>
        <w:tcPr>
          <w:tcW w:w="2913" w:type="dxa"/>
        </w:tcPr>
        <w:p w14:paraId="0394B907" w14:textId="5B2D6A82" w:rsidR="007C38E7" w:rsidRDefault="007C38E7" w:rsidP="3D937C92">
          <w:pPr>
            <w:pStyle w:val="Topptekst"/>
            <w:jc w:val="center"/>
          </w:pPr>
        </w:p>
      </w:tc>
      <w:tc>
        <w:tcPr>
          <w:tcW w:w="2913" w:type="dxa"/>
        </w:tcPr>
        <w:p w14:paraId="3CBBEAEA" w14:textId="01BD4444" w:rsidR="007C38E7" w:rsidRDefault="007C38E7" w:rsidP="3D937C92">
          <w:pPr>
            <w:pStyle w:val="Topptekst"/>
            <w:ind w:right="-115"/>
            <w:jc w:val="right"/>
          </w:pPr>
        </w:p>
      </w:tc>
    </w:tr>
  </w:tbl>
  <w:p w14:paraId="09161F19" w14:textId="25E4E3E2" w:rsidR="007C38E7" w:rsidRDefault="007C38E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12"/>
      <w:gridCol w:w="2913"/>
      <w:gridCol w:w="2913"/>
    </w:tblGrid>
    <w:tr w:rsidR="007C38E7" w14:paraId="07AAC32B" w14:textId="77777777" w:rsidTr="3D937C92">
      <w:tc>
        <w:tcPr>
          <w:tcW w:w="2913" w:type="dxa"/>
        </w:tcPr>
        <w:p w14:paraId="483A8603" w14:textId="2D6E616B" w:rsidR="007C38E7" w:rsidRDefault="007C38E7" w:rsidP="3D937C92">
          <w:pPr>
            <w:pStyle w:val="Topptekst"/>
            <w:ind w:left="-115"/>
          </w:pPr>
        </w:p>
      </w:tc>
      <w:tc>
        <w:tcPr>
          <w:tcW w:w="2913" w:type="dxa"/>
        </w:tcPr>
        <w:p w14:paraId="6C93379A" w14:textId="6D15F499" w:rsidR="007C38E7" w:rsidRDefault="007C38E7" w:rsidP="3D937C92">
          <w:pPr>
            <w:pStyle w:val="Topptekst"/>
            <w:jc w:val="center"/>
          </w:pPr>
        </w:p>
      </w:tc>
      <w:tc>
        <w:tcPr>
          <w:tcW w:w="2913" w:type="dxa"/>
        </w:tcPr>
        <w:p w14:paraId="0F1F90CF" w14:textId="7E77BA2C" w:rsidR="007C38E7" w:rsidRDefault="007C38E7" w:rsidP="3D937C92">
          <w:pPr>
            <w:pStyle w:val="Topptekst"/>
            <w:ind w:right="-115"/>
            <w:jc w:val="right"/>
          </w:pPr>
        </w:p>
      </w:tc>
    </w:tr>
  </w:tbl>
  <w:p w14:paraId="2396752B" w14:textId="3EEE78C4" w:rsidR="007C38E7" w:rsidRDefault="007C38E7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6517A5"/>
    <w:multiLevelType w:val="hybridMultilevel"/>
    <w:tmpl w:val="A92C96AA"/>
    <w:lvl w:ilvl="0" w:tplc="8DA47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43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C4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87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84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64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E0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62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C62C2"/>
    <w:multiLevelType w:val="multilevel"/>
    <w:tmpl w:val="EB4EA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077CBD"/>
    <w:multiLevelType w:val="hybridMultilevel"/>
    <w:tmpl w:val="77A6AF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91F83"/>
    <w:multiLevelType w:val="hybridMultilevel"/>
    <w:tmpl w:val="4302F43C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12769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6F7E23"/>
    <w:multiLevelType w:val="multilevel"/>
    <w:tmpl w:val="B71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A43FA"/>
    <w:multiLevelType w:val="multilevel"/>
    <w:tmpl w:val="5832F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56420"/>
    <w:multiLevelType w:val="hybridMultilevel"/>
    <w:tmpl w:val="EFDA3CAA"/>
    <w:lvl w:ilvl="0" w:tplc="C8AAC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A5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0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6D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07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85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A0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41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2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F7446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762289"/>
    <w:multiLevelType w:val="multilevel"/>
    <w:tmpl w:val="749AC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2871F4"/>
    <w:multiLevelType w:val="hybridMultilevel"/>
    <w:tmpl w:val="43B009A0"/>
    <w:lvl w:ilvl="0" w:tplc="BE043D9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B0FCF"/>
    <w:multiLevelType w:val="multilevel"/>
    <w:tmpl w:val="3B5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374A7"/>
    <w:multiLevelType w:val="hybridMultilevel"/>
    <w:tmpl w:val="CC56B2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D18DE"/>
    <w:multiLevelType w:val="multilevel"/>
    <w:tmpl w:val="527A99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A997741"/>
    <w:multiLevelType w:val="multilevel"/>
    <w:tmpl w:val="1EAE6A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C016807"/>
    <w:multiLevelType w:val="multilevel"/>
    <w:tmpl w:val="EB4EA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181EEE"/>
    <w:multiLevelType w:val="multilevel"/>
    <w:tmpl w:val="FE76A4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23363D"/>
    <w:multiLevelType w:val="hybridMultilevel"/>
    <w:tmpl w:val="68BC8CB2"/>
    <w:lvl w:ilvl="0" w:tplc="E4A8891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46E58"/>
    <w:multiLevelType w:val="hybridMultilevel"/>
    <w:tmpl w:val="F4AC2B28"/>
    <w:lvl w:ilvl="0" w:tplc="142E6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E2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0E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CB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0E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4B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67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4F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A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4F89"/>
    <w:multiLevelType w:val="multilevel"/>
    <w:tmpl w:val="A7526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7D48AB"/>
    <w:multiLevelType w:val="multilevel"/>
    <w:tmpl w:val="749AC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BC1D66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247C81"/>
    <w:multiLevelType w:val="multilevel"/>
    <w:tmpl w:val="28105444"/>
    <w:lvl w:ilvl="0">
      <w:start w:val="1"/>
      <w:numFmt w:val="decimal"/>
      <w:pStyle w:val="Overskriftforinnholdsfortegnels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1A2A50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716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DF85A4F"/>
    <w:multiLevelType w:val="hybridMultilevel"/>
    <w:tmpl w:val="87F2E3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C05C4"/>
    <w:multiLevelType w:val="multilevel"/>
    <w:tmpl w:val="EB4EA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F841E4"/>
    <w:multiLevelType w:val="multilevel"/>
    <w:tmpl w:val="749AC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3C24D0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D80EA1"/>
    <w:multiLevelType w:val="multilevel"/>
    <w:tmpl w:val="9732F9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33F3B16"/>
    <w:multiLevelType w:val="multilevel"/>
    <w:tmpl w:val="F858CD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7CE0AAC"/>
    <w:multiLevelType w:val="multilevel"/>
    <w:tmpl w:val="749AC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0A671C"/>
    <w:multiLevelType w:val="hybridMultilevel"/>
    <w:tmpl w:val="B2A032B4"/>
    <w:lvl w:ilvl="0" w:tplc="9A04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CD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E6E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4A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42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80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CC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46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7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E01E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FF6E97"/>
    <w:multiLevelType w:val="multilevel"/>
    <w:tmpl w:val="64ACB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21E2AF7"/>
    <w:multiLevelType w:val="multilevel"/>
    <w:tmpl w:val="20E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3656A"/>
    <w:multiLevelType w:val="multilevel"/>
    <w:tmpl w:val="E124A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B9393E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9D7944"/>
    <w:multiLevelType w:val="hybridMultilevel"/>
    <w:tmpl w:val="F4DE9FA4"/>
    <w:lvl w:ilvl="0" w:tplc="F95C0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EA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C3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2A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A3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08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2C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0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8B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0"/>
  </w:num>
  <w:num w:numId="3">
    <w:abstractNumId w:val="33"/>
  </w:num>
  <w:num w:numId="4">
    <w:abstractNumId w:val="2"/>
  </w:num>
  <w:num w:numId="5">
    <w:abstractNumId w:val="9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  <w:num w:numId="14">
    <w:abstractNumId w:val="5"/>
  </w:num>
  <w:num w:numId="15">
    <w:abstractNumId w:val="36"/>
  </w:num>
  <w:num w:numId="16">
    <w:abstractNumId w:val="7"/>
  </w:num>
  <w:num w:numId="17">
    <w:abstractNumId w:val="19"/>
  </w:num>
  <w:num w:numId="18">
    <w:abstractNumId w:val="30"/>
  </w:num>
  <w:num w:numId="19">
    <w:abstractNumId w:val="16"/>
  </w:num>
  <w:num w:numId="20">
    <w:abstractNumId w:val="18"/>
  </w:num>
  <w:num w:numId="21">
    <w:abstractNumId w:val="35"/>
  </w:num>
  <w:num w:numId="22">
    <w:abstractNumId w:val="31"/>
  </w:num>
  <w:num w:numId="23">
    <w:abstractNumId w:val="8"/>
  </w:num>
  <w:num w:numId="24">
    <w:abstractNumId w:val="8"/>
    <w:lvlOverride w:ilvl="0">
      <w:startOverride w:val="3"/>
    </w:lvlOverride>
    <w:lvlOverride w:ilvl="1">
      <w:startOverride w:val="8"/>
    </w:lvlOverride>
    <w:lvlOverride w:ilvl="2">
      <w:startOverride w:val="1"/>
    </w:lvlOverride>
  </w:num>
  <w:num w:numId="25">
    <w:abstractNumId w:val="24"/>
  </w:num>
  <w:num w:numId="26">
    <w:abstractNumId w:val="26"/>
  </w:num>
  <w:num w:numId="27">
    <w:abstractNumId w:val="15"/>
  </w:num>
  <w:num w:numId="28">
    <w:abstractNumId w:val="13"/>
  </w:num>
  <w:num w:numId="29">
    <w:abstractNumId w:val="6"/>
  </w:num>
  <w:num w:numId="30">
    <w:abstractNumId w:val="23"/>
  </w:num>
  <w:num w:numId="31">
    <w:abstractNumId w:val="34"/>
  </w:num>
  <w:num w:numId="32">
    <w:abstractNumId w:val="28"/>
  </w:num>
  <w:num w:numId="33">
    <w:abstractNumId w:val="22"/>
  </w:num>
  <w:num w:numId="34">
    <w:abstractNumId w:val="11"/>
  </w:num>
  <w:num w:numId="35">
    <w:abstractNumId w:val="32"/>
  </w:num>
  <w:num w:numId="36">
    <w:abstractNumId w:val="14"/>
  </w:num>
  <w:num w:numId="37">
    <w:abstractNumId w:val="29"/>
  </w:num>
  <w:num w:numId="38">
    <w:abstractNumId w:val="38"/>
  </w:num>
  <w:num w:numId="39">
    <w:abstractNumId w:val="37"/>
  </w:num>
  <w:num w:numId="40">
    <w:abstractNumId w:val="10"/>
  </w:num>
  <w:num w:numId="41">
    <w:abstractNumId w:val="21"/>
  </w:num>
  <w:num w:numId="42">
    <w:abstractNumId w:val="27"/>
  </w:num>
  <w:num w:numId="43">
    <w:abstractNumId w:val="17"/>
  </w:num>
  <w:num w:numId="44">
    <w:abstractNumId w:val="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0" w:nlCheck="1" w:checkStyle="0"/>
  <w:activeWritingStyle w:appName="MSWord" w:lang="en-US" w:vendorID="64" w:dllVersion="0" w:nlCheck="1" w:checkStyle="1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A9"/>
    <w:rsid w:val="00000FA7"/>
    <w:rsid w:val="00001F55"/>
    <w:rsid w:val="000028B5"/>
    <w:rsid w:val="00002B02"/>
    <w:rsid w:val="00003AB2"/>
    <w:rsid w:val="000042CB"/>
    <w:rsid w:val="00005AB3"/>
    <w:rsid w:val="00005E02"/>
    <w:rsid w:val="0000696A"/>
    <w:rsid w:val="00007910"/>
    <w:rsid w:val="00010669"/>
    <w:rsid w:val="00010C20"/>
    <w:rsid w:val="00011B8F"/>
    <w:rsid w:val="00011EBA"/>
    <w:rsid w:val="000135AE"/>
    <w:rsid w:val="00014FD7"/>
    <w:rsid w:val="00016448"/>
    <w:rsid w:val="0001645F"/>
    <w:rsid w:val="0001727D"/>
    <w:rsid w:val="0001762C"/>
    <w:rsid w:val="00017740"/>
    <w:rsid w:val="00017754"/>
    <w:rsid w:val="00017C26"/>
    <w:rsid w:val="00020988"/>
    <w:rsid w:val="00021E22"/>
    <w:rsid w:val="00022B8C"/>
    <w:rsid w:val="00024993"/>
    <w:rsid w:val="00024C5F"/>
    <w:rsid w:val="000266E3"/>
    <w:rsid w:val="00026B92"/>
    <w:rsid w:val="00026E3F"/>
    <w:rsid w:val="000270C8"/>
    <w:rsid w:val="000271C6"/>
    <w:rsid w:val="000300BE"/>
    <w:rsid w:val="0003038A"/>
    <w:rsid w:val="00031042"/>
    <w:rsid w:val="00031792"/>
    <w:rsid w:val="00031FCE"/>
    <w:rsid w:val="00032020"/>
    <w:rsid w:val="000323D3"/>
    <w:rsid w:val="000336E5"/>
    <w:rsid w:val="00033911"/>
    <w:rsid w:val="000348F0"/>
    <w:rsid w:val="000358DD"/>
    <w:rsid w:val="00035CC4"/>
    <w:rsid w:val="0003657A"/>
    <w:rsid w:val="00036ED7"/>
    <w:rsid w:val="000376B3"/>
    <w:rsid w:val="00040398"/>
    <w:rsid w:val="00041173"/>
    <w:rsid w:val="00041CAC"/>
    <w:rsid w:val="000426FF"/>
    <w:rsid w:val="000429D9"/>
    <w:rsid w:val="00043819"/>
    <w:rsid w:val="0004425A"/>
    <w:rsid w:val="00044CEF"/>
    <w:rsid w:val="000465CE"/>
    <w:rsid w:val="000465E2"/>
    <w:rsid w:val="00047F01"/>
    <w:rsid w:val="00050223"/>
    <w:rsid w:val="000507C7"/>
    <w:rsid w:val="0005130F"/>
    <w:rsid w:val="00051938"/>
    <w:rsid w:val="0005246C"/>
    <w:rsid w:val="00052811"/>
    <w:rsid w:val="00052E18"/>
    <w:rsid w:val="000543F5"/>
    <w:rsid w:val="000564AE"/>
    <w:rsid w:val="00056F2A"/>
    <w:rsid w:val="00057656"/>
    <w:rsid w:val="00057E6A"/>
    <w:rsid w:val="00057EFE"/>
    <w:rsid w:val="0006170B"/>
    <w:rsid w:val="00062630"/>
    <w:rsid w:val="000629A4"/>
    <w:rsid w:val="00064235"/>
    <w:rsid w:val="0006467B"/>
    <w:rsid w:val="000652DD"/>
    <w:rsid w:val="00065642"/>
    <w:rsid w:val="00065D8B"/>
    <w:rsid w:val="0006695E"/>
    <w:rsid w:val="00066CD6"/>
    <w:rsid w:val="00067E3F"/>
    <w:rsid w:val="000702C9"/>
    <w:rsid w:val="00071A40"/>
    <w:rsid w:val="000721F3"/>
    <w:rsid w:val="000724B6"/>
    <w:rsid w:val="00072F50"/>
    <w:rsid w:val="0007347C"/>
    <w:rsid w:val="00073C65"/>
    <w:rsid w:val="00073F61"/>
    <w:rsid w:val="00073FEB"/>
    <w:rsid w:val="0007481E"/>
    <w:rsid w:val="0007499F"/>
    <w:rsid w:val="00074E40"/>
    <w:rsid w:val="000762AC"/>
    <w:rsid w:val="000770B3"/>
    <w:rsid w:val="00077289"/>
    <w:rsid w:val="00077296"/>
    <w:rsid w:val="00077D8F"/>
    <w:rsid w:val="00080108"/>
    <w:rsid w:val="00080188"/>
    <w:rsid w:val="000859F7"/>
    <w:rsid w:val="0008696E"/>
    <w:rsid w:val="00087433"/>
    <w:rsid w:val="00090653"/>
    <w:rsid w:val="00090AB7"/>
    <w:rsid w:val="00090DE9"/>
    <w:rsid w:val="00091794"/>
    <w:rsid w:val="00092690"/>
    <w:rsid w:val="000929DB"/>
    <w:rsid w:val="000937F7"/>
    <w:rsid w:val="00093AAD"/>
    <w:rsid w:val="0009468E"/>
    <w:rsid w:val="000948B7"/>
    <w:rsid w:val="00096CDC"/>
    <w:rsid w:val="000A04EA"/>
    <w:rsid w:val="000A0849"/>
    <w:rsid w:val="000A1C7F"/>
    <w:rsid w:val="000A249F"/>
    <w:rsid w:val="000A29FE"/>
    <w:rsid w:val="000A336A"/>
    <w:rsid w:val="000A3508"/>
    <w:rsid w:val="000A3AEB"/>
    <w:rsid w:val="000A6604"/>
    <w:rsid w:val="000A67DA"/>
    <w:rsid w:val="000A6811"/>
    <w:rsid w:val="000A69A1"/>
    <w:rsid w:val="000A6A44"/>
    <w:rsid w:val="000B04FC"/>
    <w:rsid w:val="000B1098"/>
    <w:rsid w:val="000B22BE"/>
    <w:rsid w:val="000B2326"/>
    <w:rsid w:val="000B2850"/>
    <w:rsid w:val="000B2C5E"/>
    <w:rsid w:val="000B2E75"/>
    <w:rsid w:val="000B3921"/>
    <w:rsid w:val="000B3BAD"/>
    <w:rsid w:val="000B3F04"/>
    <w:rsid w:val="000B480D"/>
    <w:rsid w:val="000B4C42"/>
    <w:rsid w:val="000B4E38"/>
    <w:rsid w:val="000B5DBD"/>
    <w:rsid w:val="000B61DC"/>
    <w:rsid w:val="000C04ED"/>
    <w:rsid w:val="000C0DA5"/>
    <w:rsid w:val="000C117A"/>
    <w:rsid w:val="000C1EAD"/>
    <w:rsid w:val="000C1FB6"/>
    <w:rsid w:val="000C20C2"/>
    <w:rsid w:val="000C27C9"/>
    <w:rsid w:val="000C2C9A"/>
    <w:rsid w:val="000C2F55"/>
    <w:rsid w:val="000C4334"/>
    <w:rsid w:val="000C494E"/>
    <w:rsid w:val="000C4E8D"/>
    <w:rsid w:val="000C51F3"/>
    <w:rsid w:val="000C5393"/>
    <w:rsid w:val="000C6F67"/>
    <w:rsid w:val="000C7E4E"/>
    <w:rsid w:val="000D094D"/>
    <w:rsid w:val="000D1394"/>
    <w:rsid w:val="000D2B6A"/>
    <w:rsid w:val="000D2BD5"/>
    <w:rsid w:val="000D2D86"/>
    <w:rsid w:val="000D437E"/>
    <w:rsid w:val="000D6662"/>
    <w:rsid w:val="000D7B06"/>
    <w:rsid w:val="000E01C8"/>
    <w:rsid w:val="000E0C82"/>
    <w:rsid w:val="000E0D9E"/>
    <w:rsid w:val="000E14CA"/>
    <w:rsid w:val="000E18FA"/>
    <w:rsid w:val="000E1A6B"/>
    <w:rsid w:val="000E2DB6"/>
    <w:rsid w:val="000E2F13"/>
    <w:rsid w:val="000E36D3"/>
    <w:rsid w:val="000E3920"/>
    <w:rsid w:val="000E41DA"/>
    <w:rsid w:val="000E4E12"/>
    <w:rsid w:val="000E604C"/>
    <w:rsid w:val="000E746C"/>
    <w:rsid w:val="000E77C8"/>
    <w:rsid w:val="000E7E91"/>
    <w:rsid w:val="000F009F"/>
    <w:rsid w:val="000F03A1"/>
    <w:rsid w:val="000F074B"/>
    <w:rsid w:val="000F11C3"/>
    <w:rsid w:val="000F11F8"/>
    <w:rsid w:val="000F165D"/>
    <w:rsid w:val="000F1842"/>
    <w:rsid w:val="000F2950"/>
    <w:rsid w:val="000F2A61"/>
    <w:rsid w:val="000F2E6E"/>
    <w:rsid w:val="000F2FCC"/>
    <w:rsid w:val="000F307F"/>
    <w:rsid w:val="000F352C"/>
    <w:rsid w:val="000F3FB8"/>
    <w:rsid w:val="000F4317"/>
    <w:rsid w:val="000F6EE9"/>
    <w:rsid w:val="000F7759"/>
    <w:rsid w:val="000F7C52"/>
    <w:rsid w:val="00100203"/>
    <w:rsid w:val="00100E8D"/>
    <w:rsid w:val="00101A30"/>
    <w:rsid w:val="00101BE4"/>
    <w:rsid w:val="0010209B"/>
    <w:rsid w:val="00102AFB"/>
    <w:rsid w:val="00102B48"/>
    <w:rsid w:val="00102C07"/>
    <w:rsid w:val="00102DB0"/>
    <w:rsid w:val="0010332E"/>
    <w:rsid w:val="00103EDE"/>
    <w:rsid w:val="001041DA"/>
    <w:rsid w:val="001044A0"/>
    <w:rsid w:val="00105D54"/>
    <w:rsid w:val="001061D9"/>
    <w:rsid w:val="00106563"/>
    <w:rsid w:val="00106E76"/>
    <w:rsid w:val="001073CA"/>
    <w:rsid w:val="00107C3E"/>
    <w:rsid w:val="00107CE0"/>
    <w:rsid w:val="00107FB2"/>
    <w:rsid w:val="001112E7"/>
    <w:rsid w:val="00111E76"/>
    <w:rsid w:val="00111E93"/>
    <w:rsid w:val="0011453F"/>
    <w:rsid w:val="0011473A"/>
    <w:rsid w:val="00115664"/>
    <w:rsid w:val="0011643C"/>
    <w:rsid w:val="0011701E"/>
    <w:rsid w:val="0012124E"/>
    <w:rsid w:val="001214C5"/>
    <w:rsid w:val="001214F2"/>
    <w:rsid w:val="001222D7"/>
    <w:rsid w:val="0012234E"/>
    <w:rsid w:val="00122B78"/>
    <w:rsid w:val="001234DF"/>
    <w:rsid w:val="00123A0A"/>
    <w:rsid w:val="00125587"/>
    <w:rsid w:val="00125661"/>
    <w:rsid w:val="00126222"/>
    <w:rsid w:val="0012637D"/>
    <w:rsid w:val="00126F11"/>
    <w:rsid w:val="001273D3"/>
    <w:rsid w:val="001306D1"/>
    <w:rsid w:val="00130C8A"/>
    <w:rsid w:val="00131793"/>
    <w:rsid w:val="00131C0D"/>
    <w:rsid w:val="00132B4D"/>
    <w:rsid w:val="001335A6"/>
    <w:rsid w:val="00133C80"/>
    <w:rsid w:val="00133E27"/>
    <w:rsid w:val="001344E2"/>
    <w:rsid w:val="00135619"/>
    <w:rsid w:val="001356B7"/>
    <w:rsid w:val="00135F36"/>
    <w:rsid w:val="00136153"/>
    <w:rsid w:val="001377C6"/>
    <w:rsid w:val="001402B3"/>
    <w:rsid w:val="00140FCB"/>
    <w:rsid w:val="0014157C"/>
    <w:rsid w:val="00141A08"/>
    <w:rsid w:val="00141DC6"/>
    <w:rsid w:val="0014218A"/>
    <w:rsid w:val="00142274"/>
    <w:rsid w:val="00142816"/>
    <w:rsid w:val="00143A05"/>
    <w:rsid w:val="0014555D"/>
    <w:rsid w:val="00145962"/>
    <w:rsid w:val="0014603E"/>
    <w:rsid w:val="00146680"/>
    <w:rsid w:val="00147161"/>
    <w:rsid w:val="001472F6"/>
    <w:rsid w:val="00147D6B"/>
    <w:rsid w:val="00150031"/>
    <w:rsid w:val="00150747"/>
    <w:rsid w:val="00150AB6"/>
    <w:rsid w:val="00150D8B"/>
    <w:rsid w:val="00150E09"/>
    <w:rsid w:val="00152212"/>
    <w:rsid w:val="00152D35"/>
    <w:rsid w:val="001535E9"/>
    <w:rsid w:val="001539BC"/>
    <w:rsid w:val="00153D95"/>
    <w:rsid w:val="00154B4C"/>
    <w:rsid w:val="0015571C"/>
    <w:rsid w:val="001557CB"/>
    <w:rsid w:val="001575D6"/>
    <w:rsid w:val="00157633"/>
    <w:rsid w:val="001579E3"/>
    <w:rsid w:val="00157F0F"/>
    <w:rsid w:val="00160051"/>
    <w:rsid w:val="001611D4"/>
    <w:rsid w:val="001611E6"/>
    <w:rsid w:val="00162C55"/>
    <w:rsid w:val="00162E27"/>
    <w:rsid w:val="00163271"/>
    <w:rsid w:val="00163C26"/>
    <w:rsid w:val="00164CF9"/>
    <w:rsid w:val="00165561"/>
    <w:rsid w:val="00166372"/>
    <w:rsid w:val="00166814"/>
    <w:rsid w:val="00166E4A"/>
    <w:rsid w:val="00167320"/>
    <w:rsid w:val="00167459"/>
    <w:rsid w:val="00167782"/>
    <w:rsid w:val="00167A53"/>
    <w:rsid w:val="00167ADE"/>
    <w:rsid w:val="00167B6F"/>
    <w:rsid w:val="00167DD9"/>
    <w:rsid w:val="0017065B"/>
    <w:rsid w:val="001710D8"/>
    <w:rsid w:val="00171BDB"/>
    <w:rsid w:val="00171E64"/>
    <w:rsid w:val="00172C90"/>
    <w:rsid w:val="00173001"/>
    <w:rsid w:val="00174C8A"/>
    <w:rsid w:val="00175546"/>
    <w:rsid w:val="00175A4F"/>
    <w:rsid w:val="001760AD"/>
    <w:rsid w:val="00180A90"/>
    <w:rsid w:val="00180F59"/>
    <w:rsid w:val="001810BA"/>
    <w:rsid w:val="00181C70"/>
    <w:rsid w:val="0018305A"/>
    <w:rsid w:val="001830B8"/>
    <w:rsid w:val="0018347A"/>
    <w:rsid w:val="001839BB"/>
    <w:rsid w:val="00184666"/>
    <w:rsid w:val="001854CB"/>
    <w:rsid w:val="001858A6"/>
    <w:rsid w:val="00185DAB"/>
    <w:rsid w:val="00185EB6"/>
    <w:rsid w:val="00186E71"/>
    <w:rsid w:val="0018727B"/>
    <w:rsid w:val="001875B4"/>
    <w:rsid w:val="0019028F"/>
    <w:rsid w:val="0019092C"/>
    <w:rsid w:val="0019099B"/>
    <w:rsid w:val="0019163D"/>
    <w:rsid w:val="00191856"/>
    <w:rsid w:val="001918A0"/>
    <w:rsid w:val="00192106"/>
    <w:rsid w:val="001930EB"/>
    <w:rsid w:val="00193544"/>
    <w:rsid w:val="00193B6F"/>
    <w:rsid w:val="00194CAC"/>
    <w:rsid w:val="00196C94"/>
    <w:rsid w:val="00196F39"/>
    <w:rsid w:val="001978E9"/>
    <w:rsid w:val="001A07DF"/>
    <w:rsid w:val="001A1994"/>
    <w:rsid w:val="001A19F0"/>
    <w:rsid w:val="001A2380"/>
    <w:rsid w:val="001A306C"/>
    <w:rsid w:val="001A6002"/>
    <w:rsid w:val="001A66A9"/>
    <w:rsid w:val="001A67EF"/>
    <w:rsid w:val="001A6BBB"/>
    <w:rsid w:val="001A729A"/>
    <w:rsid w:val="001A7FB4"/>
    <w:rsid w:val="001B0871"/>
    <w:rsid w:val="001B08BB"/>
    <w:rsid w:val="001B0B6F"/>
    <w:rsid w:val="001B1052"/>
    <w:rsid w:val="001B192B"/>
    <w:rsid w:val="001B205A"/>
    <w:rsid w:val="001B3903"/>
    <w:rsid w:val="001B3A8C"/>
    <w:rsid w:val="001B4B6E"/>
    <w:rsid w:val="001B4CCD"/>
    <w:rsid w:val="001B58ED"/>
    <w:rsid w:val="001B5953"/>
    <w:rsid w:val="001C0B85"/>
    <w:rsid w:val="001C14D9"/>
    <w:rsid w:val="001C265C"/>
    <w:rsid w:val="001C3725"/>
    <w:rsid w:val="001C3919"/>
    <w:rsid w:val="001C5FCE"/>
    <w:rsid w:val="001C6AED"/>
    <w:rsid w:val="001C6D60"/>
    <w:rsid w:val="001D0049"/>
    <w:rsid w:val="001D069A"/>
    <w:rsid w:val="001D06E1"/>
    <w:rsid w:val="001D0878"/>
    <w:rsid w:val="001D315E"/>
    <w:rsid w:val="001D4665"/>
    <w:rsid w:val="001D5594"/>
    <w:rsid w:val="001D59AD"/>
    <w:rsid w:val="001D70D0"/>
    <w:rsid w:val="001D7587"/>
    <w:rsid w:val="001D75A5"/>
    <w:rsid w:val="001E0BA5"/>
    <w:rsid w:val="001E116E"/>
    <w:rsid w:val="001E1AEB"/>
    <w:rsid w:val="001E2EDA"/>
    <w:rsid w:val="001E2EDB"/>
    <w:rsid w:val="001E439B"/>
    <w:rsid w:val="001E50C9"/>
    <w:rsid w:val="001E561D"/>
    <w:rsid w:val="001E66C3"/>
    <w:rsid w:val="001E67D2"/>
    <w:rsid w:val="001E6ED2"/>
    <w:rsid w:val="001E6FCC"/>
    <w:rsid w:val="001E7117"/>
    <w:rsid w:val="001F0373"/>
    <w:rsid w:val="001F162F"/>
    <w:rsid w:val="001F188A"/>
    <w:rsid w:val="001F2B0E"/>
    <w:rsid w:val="001F2EE1"/>
    <w:rsid w:val="001F473E"/>
    <w:rsid w:val="001F67D2"/>
    <w:rsid w:val="001F7599"/>
    <w:rsid w:val="001F7F47"/>
    <w:rsid w:val="00200706"/>
    <w:rsid w:val="00200D24"/>
    <w:rsid w:val="00200D7B"/>
    <w:rsid w:val="00201155"/>
    <w:rsid w:val="002015B9"/>
    <w:rsid w:val="0020209B"/>
    <w:rsid w:val="00203C21"/>
    <w:rsid w:val="00204054"/>
    <w:rsid w:val="0020405D"/>
    <w:rsid w:val="002043B3"/>
    <w:rsid w:val="00204650"/>
    <w:rsid w:val="0020492A"/>
    <w:rsid w:val="0020560A"/>
    <w:rsid w:val="00205F8A"/>
    <w:rsid w:val="00207E0B"/>
    <w:rsid w:val="002109E8"/>
    <w:rsid w:val="00212089"/>
    <w:rsid w:val="00212562"/>
    <w:rsid w:val="002126EC"/>
    <w:rsid w:val="00212EEA"/>
    <w:rsid w:val="00212F34"/>
    <w:rsid w:val="00212FB8"/>
    <w:rsid w:val="002145D3"/>
    <w:rsid w:val="00214BD5"/>
    <w:rsid w:val="002166EC"/>
    <w:rsid w:val="002169EA"/>
    <w:rsid w:val="002173E5"/>
    <w:rsid w:val="00217B21"/>
    <w:rsid w:val="0022076E"/>
    <w:rsid w:val="00220CF6"/>
    <w:rsid w:val="00220D9F"/>
    <w:rsid w:val="00220ED9"/>
    <w:rsid w:val="002214D9"/>
    <w:rsid w:val="0022291A"/>
    <w:rsid w:val="00222D15"/>
    <w:rsid w:val="00223486"/>
    <w:rsid w:val="002237BB"/>
    <w:rsid w:val="00223849"/>
    <w:rsid w:val="00224CEE"/>
    <w:rsid w:val="0022581E"/>
    <w:rsid w:val="00226695"/>
    <w:rsid w:val="00226A68"/>
    <w:rsid w:val="00226B2E"/>
    <w:rsid w:val="002276C3"/>
    <w:rsid w:val="00227B61"/>
    <w:rsid w:val="0023014E"/>
    <w:rsid w:val="00230B38"/>
    <w:rsid w:val="00231467"/>
    <w:rsid w:val="00231CF1"/>
    <w:rsid w:val="0023295F"/>
    <w:rsid w:val="00233DCE"/>
    <w:rsid w:val="00234BD2"/>
    <w:rsid w:val="002378FA"/>
    <w:rsid w:val="00240431"/>
    <w:rsid w:val="002420E6"/>
    <w:rsid w:val="00242E28"/>
    <w:rsid w:val="00243608"/>
    <w:rsid w:val="002447DF"/>
    <w:rsid w:val="00245236"/>
    <w:rsid w:val="00245F69"/>
    <w:rsid w:val="0024603E"/>
    <w:rsid w:val="002463CB"/>
    <w:rsid w:val="002465A3"/>
    <w:rsid w:val="0024779A"/>
    <w:rsid w:val="002479F8"/>
    <w:rsid w:val="00247A63"/>
    <w:rsid w:val="002506A8"/>
    <w:rsid w:val="0025158C"/>
    <w:rsid w:val="0025159D"/>
    <w:rsid w:val="00251840"/>
    <w:rsid w:val="00251D72"/>
    <w:rsid w:val="00251F15"/>
    <w:rsid w:val="002531A8"/>
    <w:rsid w:val="0025683B"/>
    <w:rsid w:val="00256968"/>
    <w:rsid w:val="00256C35"/>
    <w:rsid w:val="002572ED"/>
    <w:rsid w:val="002576CC"/>
    <w:rsid w:val="002612EE"/>
    <w:rsid w:val="00263FD0"/>
    <w:rsid w:val="0026402F"/>
    <w:rsid w:val="00264362"/>
    <w:rsid w:val="00264E5A"/>
    <w:rsid w:val="00264FC2"/>
    <w:rsid w:val="00264FE3"/>
    <w:rsid w:val="002652AF"/>
    <w:rsid w:val="002661AF"/>
    <w:rsid w:val="00266A2C"/>
    <w:rsid w:val="00267A9E"/>
    <w:rsid w:val="00267B9B"/>
    <w:rsid w:val="00270AD1"/>
    <w:rsid w:val="00270F7A"/>
    <w:rsid w:val="00271B42"/>
    <w:rsid w:val="00272645"/>
    <w:rsid w:val="00272C5F"/>
    <w:rsid w:val="0027302F"/>
    <w:rsid w:val="00273763"/>
    <w:rsid w:val="0027441C"/>
    <w:rsid w:val="002748E9"/>
    <w:rsid w:val="00275B30"/>
    <w:rsid w:val="00276495"/>
    <w:rsid w:val="00280001"/>
    <w:rsid w:val="0028080E"/>
    <w:rsid w:val="00280B9F"/>
    <w:rsid w:val="00285092"/>
    <w:rsid w:val="0028625C"/>
    <w:rsid w:val="00286F4D"/>
    <w:rsid w:val="00287DF6"/>
    <w:rsid w:val="00290943"/>
    <w:rsid w:val="0029137A"/>
    <w:rsid w:val="0029286B"/>
    <w:rsid w:val="002938C2"/>
    <w:rsid w:val="0029448D"/>
    <w:rsid w:val="00295821"/>
    <w:rsid w:val="00295C66"/>
    <w:rsid w:val="00295E35"/>
    <w:rsid w:val="00296620"/>
    <w:rsid w:val="00296C9D"/>
    <w:rsid w:val="00297049"/>
    <w:rsid w:val="00297C34"/>
    <w:rsid w:val="00297E21"/>
    <w:rsid w:val="002A2243"/>
    <w:rsid w:val="002A22AB"/>
    <w:rsid w:val="002A381A"/>
    <w:rsid w:val="002A3BC4"/>
    <w:rsid w:val="002A4DBE"/>
    <w:rsid w:val="002A520D"/>
    <w:rsid w:val="002A55A2"/>
    <w:rsid w:val="002A6189"/>
    <w:rsid w:val="002A6EB2"/>
    <w:rsid w:val="002A6F76"/>
    <w:rsid w:val="002B06F3"/>
    <w:rsid w:val="002B13A0"/>
    <w:rsid w:val="002B16B1"/>
    <w:rsid w:val="002B1925"/>
    <w:rsid w:val="002B2667"/>
    <w:rsid w:val="002B3CCF"/>
    <w:rsid w:val="002B56A7"/>
    <w:rsid w:val="002B56E9"/>
    <w:rsid w:val="002B5981"/>
    <w:rsid w:val="002C0856"/>
    <w:rsid w:val="002C095C"/>
    <w:rsid w:val="002C0D6E"/>
    <w:rsid w:val="002C1007"/>
    <w:rsid w:val="002C1868"/>
    <w:rsid w:val="002C1C2B"/>
    <w:rsid w:val="002C2749"/>
    <w:rsid w:val="002C2E66"/>
    <w:rsid w:val="002C308C"/>
    <w:rsid w:val="002C3301"/>
    <w:rsid w:val="002C3AB8"/>
    <w:rsid w:val="002C42CA"/>
    <w:rsid w:val="002C4691"/>
    <w:rsid w:val="002C4D25"/>
    <w:rsid w:val="002C4D38"/>
    <w:rsid w:val="002C5746"/>
    <w:rsid w:val="002C5765"/>
    <w:rsid w:val="002C5CA8"/>
    <w:rsid w:val="002C5D9F"/>
    <w:rsid w:val="002C6928"/>
    <w:rsid w:val="002C6FEB"/>
    <w:rsid w:val="002C7974"/>
    <w:rsid w:val="002C799C"/>
    <w:rsid w:val="002D0330"/>
    <w:rsid w:val="002D045A"/>
    <w:rsid w:val="002D0B69"/>
    <w:rsid w:val="002D0EB9"/>
    <w:rsid w:val="002D1D1D"/>
    <w:rsid w:val="002D21D2"/>
    <w:rsid w:val="002D2E64"/>
    <w:rsid w:val="002D56B9"/>
    <w:rsid w:val="002D626C"/>
    <w:rsid w:val="002D6724"/>
    <w:rsid w:val="002D6A46"/>
    <w:rsid w:val="002D6AB5"/>
    <w:rsid w:val="002D76A6"/>
    <w:rsid w:val="002D7F2D"/>
    <w:rsid w:val="002E0362"/>
    <w:rsid w:val="002E06FB"/>
    <w:rsid w:val="002E085A"/>
    <w:rsid w:val="002E1313"/>
    <w:rsid w:val="002E15C8"/>
    <w:rsid w:val="002E284B"/>
    <w:rsid w:val="002E3F1D"/>
    <w:rsid w:val="002E42C7"/>
    <w:rsid w:val="002E4911"/>
    <w:rsid w:val="002E5147"/>
    <w:rsid w:val="002E52E8"/>
    <w:rsid w:val="002E60BE"/>
    <w:rsid w:val="002E68B4"/>
    <w:rsid w:val="002E76FF"/>
    <w:rsid w:val="002E773C"/>
    <w:rsid w:val="002E7DB8"/>
    <w:rsid w:val="002F02F8"/>
    <w:rsid w:val="002F10CC"/>
    <w:rsid w:val="002F1EA7"/>
    <w:rsid w:val="002F1EFD"/>
    <w:rsid w:val="002F3F0A"/>
    <w:rsid w:val="002F4DAD"/>
    <w:rsid w:val="002F57A8"/>
    <w:rsid w:val="002F6B2F"/>
    <w:rsid w:val="002F6BA0"/>
    <w:rsid w:val="002F715A"/>
    <w:rsid w:val="002F7873"/>
    <w:rsid w:val="002F7E3F"/>
    <w:rsid w:val="00300BD8"/>
    <w:rsid w:val="00301CF7"/>
    <w:rsid w:val="00302489"/>
    <w:rsid w:val="00302CF3"/>
    <w:rsid w:val="00302D1F"/>
    <w:rsid w:val="00302E45"/>
    <w:rsid w:val="003036D4"/>
    <w:rsid w:val="003038E5"/>
    <w:rsid w:val="0030401A"/>
    <w:rsid w:val="003046C2"/>
    <w:rsid w:val="00304CB2"/>
    <w:rsid w:val="00304E24"/>
    <w:rsid w:val="00305194"/>
    <w:rsid w:val="0030567F"/>
    <w:rsid w:val="00306F7B"/>
    <w:rsid w:val="00307EF0"/>
    <w:rsid w:val="003101AE"/>
    <w:rsid w:val="00310354"/>
    <w:rsid w:val="00311028"/>
    <w:rsid w:val="0031136F"/>
    <w:rsid w:val="00312784"/>
    <w:rsid w:val="003133FD"/>
    <w:rsid w:val="00313C8F"/>
    <w:rsid w:val="00314270"/>
    <w:rsid w:val="00314D38"/>
    <w:rsid w:val="00314ECD"/>
    <w:rsid w:val="00316400"/>
    <w:rsid w:val="00316AAE"/>
    <w:rsid w:val="003171CD"/>
    <w:rsid w:val="003177F1"/>
    <w:rsid w:val="003177F8"/>
    <w:rsid w:val="00317849"/>
    <w:rsid w:val="00320C9C"/>
    <w:rsid w:val="003213A4"/>
    <w:rsid w:val="00321FCF"/>
    <w:rsid w:val="00322223"/>
    <w:rsid w:val="00323070"/>
    <w:rsid w:val="00323114"/>
    <w:rsid w:val="003252F7"/>
    <w:rsid w:val="003256A0"/>
    <w:rsid w:val="0032756D"/>
    <w:rsid w:val="00330204"/>
    <w:rsid w:val="00330CA6"/>
    <w:rsid w:val="00331D08"/>
    <w:rsid w:val="00332140"/>
    <w:rsid w:val="00332A29"/>
    <w:rsid w:val="00332C49"/>
    <w:rsid w:val="00332DC8"/>
    <w:rsid w:val="00333FA6"/>
    <w:rsid w:val="00333FCC"/>
    <w:rsid w:val="00334174"/>
    <w:rsid w:val="00334D12"/>
    <w:rsid w:val="00334D7E"/>
    <w:rsid w:val="00334F82"/>
    <w:rsid w:val="00336091"/>
    <w:rsid w:val="00336B1B"/>
    <w:rsid w:val="00336B64"/>
    <w:rsid w:val="003370EB"/>
    <w:rsid w:val="0033734B"/>
    <w:rsid w:val="00337585"/>
    <w:rsid w:val="00337B40"/>
    <w:rsid w:val="00340B48"/>
    <w:rsid w:val="00341165"/>
    <w:rsid w:val="003417C3"/>
    <w:rsid w:val="00341A02"/>
    <w:rsid w:val="003420B3"/>
    <w:rsid w:val="003422FB"/>
    <w:rsid w:val="00342A02"/>
    <w:rsid w:val="00342E34"/>
    <w:rsid w:val="0034380F"/>
    <w:rsid w:val="00343B38"/>
    <w:rsid w:val="00344463"/>
    <w:rsid w:val="003454AB"/>
    <w:rsid w:val="003456FA"/>
    <w:rsid w:val="00345E75"/>
    <w:rsid w:val="00345EF5"/>
    <w:rsid w:val="003473C3"/>
    <w:rsid w:val="003473DE"/>
    <w:rsid w:val="003507D6"/>
    <w:rsid w:val="00351334"/>
    <w:rsid w:val="00351842"/>
    <w:rsid w:val="00352063"/>
    <w:rsid w:val="003537E6"/>
    <w:rsid w:val="00353D35"/>
    <w:rsid w:val="003540B6"/>
    <w:rsid w:val="00354563"/>
    <w:rsid w:val="0035474A"/>
    <w:rsid w:val="003554C1"/>
    <w:rsid w:val="003565DB"/>
    <w:rsid w:val="003566A7"/>
    <w:rsid w:val="00356B0D"/>
    <w:rsid w:val="00356CBC"/>
    <w:rsid w:val="00356E48"/>
    <w:rsid w:val="0035766B"/>
    <w:rsid w:val="00357E43"/>
    <w:rsid w:val="00360724"/>
    <w:rsid w:val="00361B34"/>
    <w:rsid w:val="0036204D"/>
    <w:rsid w:val="003621C5"/>
    <w:rsid w:val="00362283"/>
    <w:rsid w:val="00363468"/>
    <w:rsid w:val="00363648"/>
    <w:rsid w:val="00363B7E"/>
    <w:rsid w:val="003644F6"/>
    <w:rsid w:val="00364A4C"/>
    <w:rsid w:val="003651B8"/>
    <w:rsid w:val="0036571A"/>
    <w:rsid w:val="003661AA"/>
    <w:rsid w:val="00366B1A"/>
    <w:rsid w:val="00367EDB"/>
    <w:rsid w:val="003705C0"/>
    <w:rsid w:val="00370A15"/>
    <w:rsid w:val="00370BC7"/>
    <w:rsid w:val="00370DF3"/>
    <w:rsid w:val="003736F0"/>
    <w:rsid w:val="00374BA7"/>
    <w:rsid w:val="00374D27"/>
    <w:rsid w:val="00374D5E"/>
    <w:rsid w:val="00375914"/>
    <w:rsid w:val="00375AF2"/>
    <w:rsid w:val="00377F81"/>
    <w:rsid w:val="003800A8"/>
    <w:rsid w:val="0038074C"/>
    <w:rsid w:val="00381A5F"/>
    <w:rsid w:val="00381A98"/>
    <w:rsid w:val="00381FAF"/>
    <w:rsid w:val="003829A3"/>
    <w:rsid w:val="00382B65"/>
    <w:rsid w:val="00383542"/>
    <w:rsid w:val="0038488C"/>
    <w:rsid w:val="00384D12"/>
    <w:rsid w:val="00384D89"/>
    <w:rsid w:val="00385479"/>
    <w:rsid w:val="00386574"/>
    <w:rsid w:val="00386B00"/>
    <w:rsid w:val="0038711A"/>
    <w:rsid w:val="00387178"/>
    <w:rsid w:val="0038758F"/>
    <w:rsid w:val="0038773E"/>
    <w:rsid w:val="00387D71"/>
    <w:rsid w:val="00390349"/>
    <w:rsid w:val="003905B9"/>
    <w:rsid w:val="0039142A"/>
    <w:rsid w:val="00391888"/>
    <w:rsid w:val="00391A8B"/>
    <w:rsid w:val="00392149"/>
    <w:rsid w:val="0039386A"/>
    <w:rsid w:val="00393871"/>
    <w:rsid w:val="00393C7C"/>
    <w:rsid w:val="00395443"/>
    <w:rsid w:val="00395E20"/>
    <w:rsid w:val="003963C3"/>
    <w:rsid w:val="003964F0"/>
    <w:rsid w:val="003966F2"/>
    <w:rsid w:val="00397CBA"/>
    <w:rsid w:val="00397DA5"/>
    <w:rsid w:val="003A0590"/>
    <w:rsid w:val="003A1222"/>
    <w:rsid w:val="003A162A"/>
    <w:rsid w:val="003A166F"/>
    <w:rsid w:val="003A17F1"/>
    <w:rsid w:val="003A1896"/>
    <w:rsid w:val="003A35A0"/>
    <w:rsid w:val="003A4072"/>
    <w:rsid w:val="003A4091"/>
    <w:rsid w:val="003A4BFF"/>
    <w:rsid w:val="003A604B"/>
    <w:rsid w:val="003A6ABE"/>
    <w:rsid w:val="003A6D5D"/>
    <w:rsid w:val="003A7A60"/>
    <w:rsid w:val="003B0C13"/>
    <w:rsid w:val="003B115F"/>
    <w:rsid w:val="003B124A"/>
    <w:rsid w:val="003B134C"/>
    <w:rsid w:val="003B1E6D"/>
    <w:rsid w:val="003B2251"/>
    <w:rsid w:val="003B2E59"/>
    <w:rsid w:val="003B30CC"/>
    <w:rsid w:val="003B3E8B"/>
    <w:rsid w:val="003B3EAC"/>
    <w:rsid w:val="003B409A"/>
    <w:rsid w:val="003B449E"/>
    <w:rsid w:val="003B4F11"/>
    <w:rsid w:val="003B5962"/>
    <w:rsid w:val="003B5AFF"/>
    <w:rsid w:val="003B6C42"/>
    <w:rsid w:val="003B6F9A"/>
    <w:rsid w:val="003C0109"/>
    <w:rsid w:val="003C0F48"/>
    <w:rsid w:val="003C1071"/>
    <w:rsid w:val="003C1DDC"/>
    <w:rsid w:val="003C1FEB"/>
    <w:rsid w:val="003C231F"/>
    <w:rsid w:val="003C2746"/>
    <w:rsid w:val="003C3A15"/>
    <w:rsid w:val="003C5CA9"/>
    <w:rsid w:val="003C61C4"/>
    <w:rsid w:val="003C73F4"/>
    <w:rsid w:val="003C7498"/>
    <w:rsid w:val="003D0C87"/>
    <w:rsid w:val="003D2F82"/>
    <w:rsid w:val="003D4359"/>
    <w:rsid w:val="003D4EBA"/>
    <w:rsid w:val="003D58EE"/>
    <w:rsid w:val="003D5958"/>
    <w:rsid w:val="003D6576"/>
    <w:rsid w:val="003D6FE3"/>
    <w:rsid w:val="003D73FE"/>
    <w:rsid w:val="003D7670"/>
    <w:rsid w:val="003D76AD"/>
    <w:rsid w:val="003D7E32"/>
    <w:rsid w:val="003E10A7"/>
    <w:rsid w:val="003E1D5D"/>
    <w:rsid w:val="003E1E1E"/>
    <w:rsid w:val="003E241D"/>
    <w:rsid w:val="003E2A32"/>
    <w:rsid w:val="003E331D"/>
    <w:rsid w:val="003E4F1A"/>
    <w:rsid w:val="003E54CF"/>
    <w:rsid w:val="003E5E78"/>
    <w:rsid w:val="003E68E9"/>
    <w:rsid w:val="003E6DA0"/>
    <w:rsid w:val="003E748C"/>
    <w:rsid w:val="003E79B7"/>
    <w:rsid w:val="003F0A8F"/>
    <w:rsid w:val="003F1196"/>
    <w:rsid w:val="003F140A"/>
    <w:rsid w:val="003F268E"/>
    <w:rsid w:val="003F27DA"/>
    <w:rsid w:val="003F2EB9"/>
    <w:rsid w:val="003F3252"/>
    <w:rsid w:val="003F33B5"/>
    <w:rsid w:val="003F3AF4"/>
    <w:rsid w:val="003F44B1"/>
    <w:rsid w:val="003F57B2"/>
    <w:rsid w:val="003F5924"/>
    <w:rsid w:val="003F6478"/>
    <w:rsid w:val="003F64AE"/>
    <w:rsid w:val="003F6559"/>
    <w:rsid w:val="003F691B"/>
    <w:rsid w:val="003F6CE0"/>
    <w:rsid w:val="003F7349"/>
    <w:rsid w:val="003F737C"/>
    <w:rsid w:val="003F756C"/>
    <w:rsid w:val="003F7EA5"/>
    <w:rsid w:val="004000C0"/>
    <w:rsid w:val="00400683"/>
    <w:rsid w:val="00401431"/>
    <w:rsid w:val="0040159D"/>
    <w:rsid w:val="00401748"/>
    <w:rsid w:val="004021AA"/>
    <w:rsid w:val="00402466"/>
    <w:rsid w:val="00402AB2"/>
    <w:rsid w:val="00405504"/>
    <w:rsid w:val="0040582F"/>
    <w:rsid w:val="00405D4B"/>
    <w:rsid w:val="0040604C"/>
    <w:rsid w:val="004062EC"/>
    <w:rsid w:val="004069A1"/>
    <w:rsid w:val="00407AC1"/>
    <w:rsid w:val="004105ED"/>
    <w:rsid w:val="00410A5D"/>
    <w:rsid w:val="00412259"/>
    <w:rsid w:val="0041230C"/>
    <w:rsid w:val="00412877"/>
    <w:rsid w:val="00413D3B"/>
    <w:rsid w:val="00414BF9"/>
    <w:rsid w:val="00414F01"/>
    <w:rsid w:val="0041574F"/>
    <w:rsid w:val="00415947"/>
    <w:rsid w:val="0041611C"/>
    <w:rsid w:val="004163B4"/>
    <w:rsid w:val="0042007B"/>
    <w:rsid w:val="00420317"/>
    <w:rsid w:val="0042233E"/>
    <w:rsid w:val="004226D4"/>
    <w:rsid w:val="004226FF"/>
    <w:rsid w:val="00422859"/>
    <w:rsid w:val="00422A56"/>
    <w:rsid w:val="0042317D"/>
    <w:rsid w:val="00423AB1"/>
    <w:rsid w:val="00423BAF"/>
    <w:rsid w:val="004242B9"/>
    <w:rsid w:val="00424586"/>
    <w:rsid w:val="0042471A"/>
    <w:rsid w:val="00425F82"/>
    <w:rsid w:val="00426223"/>
    <w:rsid w:val="0042634C"/>
    <w:rsid w:val="00426D3A"/>
    <w:rsid w:val="0042748D"/>
    <w:rsid w:val="004277DF"/>
    <w:rsid w:val="00427B48"/>
    <w:rsid w:val="00427F01"/>
    <w:rsid w:val="004305D3"/>
    <w:rsid w:val="00431161"/>
    <w:rsid w:val="0043249E"/>
    <w:rsid w:val="00433B7C"/>
    <w:rsid w:val="00433D02"/>
    <w:rsid w:val="00433FC5"/>
    <w:rsid w:val="00434760"/>
    <w:rsid w:val="00434E8F"/>
    <w:rsid w:val="00435435"/>
    <w:rsid w:val="0043631D"/>
    <w:rsid w:val="00437277"/>
    <w:rsid w:val="0043775E"/>
    <w:rsid w:val="00437DC6"/>
    <w:rsid w:val="004406C5"/>
    <w:rsid w:val="00441504"/>
    <w:rsid w:val="00441CD6"/>
    <w:rsid w:val="00441E35"/>
    <w:rsid w:val="0044228E"/>
    <w:rsid w:val="00442313"/>
    <w:rsid w:val="00442464"/>
    <w:rsid w:val="00442B7B"/>
    <w:rsid w:val="004432C6"/>
    <w:rsid w:val="004433BF"/>
    <w:rsid w:val="00443A9B"/>
    <w:rsid w:val="00445403"/>
    <w:rsid w:val="00450200"/>
    <w:rsid w:val="00450981"/>
    <w:rsid w:val="00451FC7"/>
    <w:rsid w:val="004527BC"/>
    <w:rsid w:val="00452C7D"/>
    <w:rsid w:val="00453593"/>
    <w:rsid w:val="00454B47"/>
    <w:rsid w:val="004560B7"/>
    <w:rsid w:val="0045633A"/>
    <w:rsid w:val="00456E98"/>
    <w:rsid w:val="0045760E"/>
    <w:rsid w:val="00457E34"/>
    <w:rsid w:val="00460B01"/>
    <w:rsid w:val="00461656"/>
    <w:rsid w:val="00461B45"/>
    <w:rsid w:val="0046304B"/>
    <w:rsid w:val="00463D30"/>
    <w:rsid w:val="004642E4"/>
    <w:rsid w:val="00465763"/>
    <w:rsid w:val="00465BFE"/>
    <w:rsid w:val="0046623A"/>
    <w:rsid w:val="004665E6"/>
    <w:rsid w:val="00466A95"/>
    <w:rsid w:val="00467581"/>
    <w:rsid w:val="004706BF"/>
    <w:rsid w:val="004712CF"/>
    <w:rsid w:val="00472CD5"/>
    <w:rsid w:val="004744E0"/>
    <w:rsid w:val="00475D00"/>
    <w:rsid w:val="00480EBC"/>
    <w:rsid w:val="004821F9"/>
    <w:rsid w:val="00482A50"/>
    <w:rsid w:val="00483B0B"/>
    <w:rsid w:val="004840E2"/>
    <w:rsid w:val="00485987"/>
    <w:rsid w:val="004859CD"/>
    <w:rsid w:val="00486718"/>
    <w:rsid w:val="00490A7F"/>
    <w:rsid w:val="00491A73"/>
    <w:rsid w:val="00493457"/>
    <w:rsid w:val="0049383B"/>
    <w:rsid w:val="0049462C"/>
    <w:rsid w:val="0049468F"/>
    <w:rsid w:val="00495B12"/>
    <w:rsid w:val="00496B32"/>
    <w:rsid w:val="004979D2"/>
    <w:rsid w:val="00497E00"/>
    <w:rsid w:val="004A0097"/>
    <w:rsid w:val="004A1817"/>
    <w:rsid w:val="004A2F97"/>
    <w:rsid w:val="004A39C8"/>
    <w:rsid w:val="004A3B01"/>
    <w:rsid w:val="004A3DAF"/>
    <w:rsid w:val="004A3F50"/>
    <w:rsid w:val="004A484B"/>
    <w:rsid w:val="004A4A90"/>
    <w:rsid w:val="004A5266"/>
    <w:rsid w:val="004A5580"/>
    <w:rsid w:val="004A5BEB"/>
    <w:rsid w:val="004A6294"/>
    <w:rsid w:val="004A6DEF"/>
    <w:rsid w:val="004A72E0"/>
    <w:rsid w:val="004B1D55"/>
    <w:rsid w:val="004B290B"/>
    <w:rsid w:val="004B368A"/>
    <w:rsid w:val="004B58A9"/>
    <w:rsid w:val="004B603D"/>
    <w:rsid w:val="004B6275"/>
    <w:rsid w:val="004B732D"/>
    <w:rsid w:val="004C05F5"/>
    <w:rsid w:val="004C162F"/>
    <w:rsid w:val="004C1A85"/>
    <w:rsid w:val="004C1F31"/>
    <w:rsid w:val="004C217E"/>
    <w:rsid w:val="004C242F"/>
    <w:rsid w:val="004C2A9B"/>
    <w:rsid w:val="004C2DE5"/>
    <w:rsid w:val="004C3434"/>
    <w:rsid w:val="004C36F6"/>
    <w:rsid w:val="004C4BF3"/>
    <w:rsid w:val="004C5E85"/>
    <w:rsid w:val="004C690D"/>
    <w:rsid w:val="004C6C38"/>
    <w:rsid w:val="004D1010"/>
    <w:rsid w:val="004D108E"/>
    <w:rsid w:val="004D1E3C"/>
    <w:rsid w:val="004D2294"/>
    <w:rsid w:val="004D2302"/>
    <w:rsid w:val="004D28C7"/>
    <w:rsid w:val="004D335E"/>
    <w:rsid w:val="004D37DC"/>
    <w:rsid w:val="004D3806"/>
    <w:rsid w:val="004D4344"/>
    <w:rsid w:val="004D50C9"/>
    <w:rsid w:val="004D5634"/>
    <w:rsid w:val="004D5A1F"/>
    <w:rsid w:val="004D61D6"/>
    <w:rsid w:val="004D638D"/>
    <w:rsid w:val="004D706E"/>
    <w:rsid w:val="004D71B1"/>
    <w:rsid w:val="004D78A0"/>
    <w:rsid w:val="004D79CF"/>
    <w:rsid w:val="004E02B2"/>
    <w:rsid w:val="004E05AF"/>
    <w:rsid w:val="004E0D33"/>
    <w:rsid w:val="004E2C11"/>
    <w:rsid w:val="004E3164"/>
    <w:rsid w:val="004E3397"/>
    <w:rsid w:val="004E40C8"/>
    <w:rsid w:val="004E5334"/>
    <w:rsid w:val="004E55C1"/>
    <w:rsid w:val="004E5933"/>
    <w:rsid w:val="004E5D90"/>
    <w:rsid w:val="004E6798"/>
    <w:rsid w:val="004E6946"/>
    <w:rsid w:val="004E6D71"/>
    <w:rsid w:val="004E7551"/>
    <w:rsid w:val="004E79CA"/>
    <w:rsid w:val="004E7BF8"/>
    <w:rsid w:val="004F1432"/>
    <w:rsid w:val="004F175D"/>
    <w:rsid w:val="004F1BCC"/>
    <w:rsid w:val="004F1C89"/>
    <w:rsid w:val="004F25B8"/>
    <w:rsid w:val="004F362F"/>
    <w:rsid w:val="004F4965"/>
    <w:rsid w:val="004F4F1F"/>
    <w:rsid w:val="004F5416"/>
    <w:rsid w:val="004F5892"/>
    <w:rsid w:val="004F6053"/>
    <w:rsid w:val="0050022D"/>
    <w:rsid w:val="00500A75"/>
    <w:rsid w:val="00500BB4"/>
    <w:rsid w:val="00501316"/>
    <w:rsid w:val="00501442"/>
    <w:rsid w:val="00501D3E"/>
    <w:rsid w:val="005045B0"/>
    <w:rsid w:val="00510D86"/>
    <w:rsid w:val="0051127C"/>
    <w:rsid w:val="00511560"/>
    <w:rsid w:val="00511B0B"/>
    <w:rsid w:val="00512160"/>
    <w:rsid w:val="0051277B"/>
    <w:rsid w:val="005142C8"/>
    <w:rsid w:val="005147D3"/>
    <w:rsid w:val="00514817"/>
    <w:rsid w:val="00514F45"/>
    <w:rsid w:val="005154D9"/>
    <w:rsid w:val="00515EE7"/>
    <w:rsid w:val="00516DD9"/>
    <w:rsid w:val="0051738F"/>
    <w:rsid w:val="00517E94"/>
    <w:rsid w:val="00521091"/>
    <w:rsid w:val="00522922"/>
    <w:rsid w:val="00523099"/>
    <w:rsid w:val="00525F09"/>
    <w:rsid w:val="005263F4"/>
    <w:rsid w:val="00526750"/>
    <w:rsid w:val="00526B8D"/>
    <w:rsid w:val="00526CCD"/>
    <w:rsid w:val="00526DEA"/>
    <w:rsid w:val="00532A71"/>
    <w:rsid w:val="00533039"/>
    <w:rsid w:val="005342CA"/>
    <w:rsid w:val="005344BD"/>
    <w:rsid w:val="005346E9"/>
    <w:rsid w:val="005347CD"/>
    <w:rsid w:val="005363BA"/>
    <w:rsid w:val="0053647E"/>
    <w:rsid w:val="005366BB"/>
    <w:rsid w:val="0054134D"/>
    <w:rsid w:val="00541A44"/>
    <w:rsid w:val="00542338"/>
    <w:rsid w:val="00542980"/>
    <w:rsid w:val="0054329B"/>
    <w:rsid w:val="005446C7"/>
    <w:rsid w:val="00544CF6"/>
    <w:rsid w:val="005452B6"/>
    <w:rsid w:val="005453A9"/>
    <w:rsid w:val="005458B4"/>
    <w:rsid w:val="005462E8"/>
    <w:rsid w:val="00546675"/>
    <w:rsid w:val="00546700"/>
    <w:rsid w:val="0054703E"/>
    <w:rsid w:val="005472D8"/>
    <w:rsid w:val="0054771A"/>
    <w:rsid w:val="005478F0"/>
    <w:rsid w:val="00547D77"/>
    <w:rsid w:val="0055069A"/>
    <w:rsid w:val="00551047"/>
    <w:rsid w:val="00553D81"/>
    <w:rsid w:val="00553E5D"/>
    <w:rsid w:val="00554EC2"/>
    <w:rsid w:val="0055557F"/>
    <w:rsid w:val="005557ED"/>
    <w:rsid w:val="00555A35"/>
    <w:rsid w:val="00555E8C"/>
    <w:rsid w:val="00556496"/>
    <w:rsid w:val="005568AD"/>
    <w:rsid w:val="00560F24"/>
    <w:rsid w:val="00561B7E"/>
    <w:rsid w:val="00562175"/>
    <w:rsid w:val="00562279"/>
    <w:rsid w:val="00562BD5"/>
    <w:rsid w:val="005634F0"/>
    <w:rsid w:val="00564807"/>
    <w:rsid w:val="00564983"/>
    <w:rsid w:val="0056499F"/>
    <w:rsid w:val="005652DE"/>
    <w:rsid w:val="00565584"/>
    <w:rsid w:val="00565DA0"/>
    <w:rsid w:val="00565DD1"/>
    <w:rsid w:val="005669E5"/>
    <w:rsid w:val="00566AE5"/>
    <w:rsid w:val="00567DA2"/>
    <w:rsid w:val="005700DB"/>
    <w:rsid w:val="005708FE"/>
    <w:rsid w:val="00570AF7"/>
    <w:rsid w:val="00570EC2"/>
    <w:rsid w:val="00571044"/>
    <w:rsid w:val="00571538"/>
    <w:rsid w:val="00571A1A"/>
    <w:rsid w:val="00571A9A"/>
    <w:rsid w:val="00571D0E"/>
    <w:rsid w:val="00571D1E"/>
    <w:rsid w:val="00571D57"/>
    <w:rsid w:val="0057255E"/>
    <w:rsid w:val="00572949"/>
    <w:rsid w:val="00573C14"/>
    <w:rsid w:val="00574C57"/>
    <w:rsid w:val="00575DA0"/>
    <w:rsid w:val="00575FD3"/>
    <w:rsid w:val="0057658C"/>
    <w:rsid w:val="00576920"/>
    <w:rsid w:val="00577403"/>
    <w:rsid w:val="00577D8F"/>
    <w:rsid w:val="00577FDC"/>
    <w:rsid w:val="005803C0"/>
    <w:rsid w:val="00580888"/>
    <w:rsid w:val="00580BF0"/>
    <w:rsid w:val="0058108C"/>
    <w:rsid w:val="005834B4"/>
    <w:rsid w:val="005835B8"/>
    <w:rsid w:val="00583C6E"/>
    <w:rsid w:val="00585C6A"/>
    <w:rsid w:val="0058648F"/>
    <w:rsid w:val="00586A67"/>
    <w:rsid w:val="00586CDF"/>
    <w:rsid w:val="00586FA4"/>
    <w:rsid w:val="00587A38"/>
    <w:rsid w:val="00590132"/>
    <w:rsid w:val="00590370"/>
    <w:rsid w:val="00590709"/>
    <w:rsid w:val="00590A2E"/>
    <w:rsid w:val="00590F7B"/>
    <w:rsid w:val="00590FB1"/>
    <w:rsid w:val="00591007"/>
    <w:rsid w:val="00591390"/>
    <w:rsid w:val="0059148F"/>
    <w:rsid w:val="0059285D"/>
    <w:rsid w:val="00592CD7"/>
    <w:rsid w:val="00592D45"/>
    <w:rsid w:val="00592F12"/>
    <w:rsid w:val="005939B4"/>
    <w:rsid w:val="005948C2"/>
    <w:rsid w:val="00594A50"/>
    <w:rsid w:val="0059552B"/>
    <w:rsid w:val="00595AD6"/>
    <w:rsid w:val="00596250"/>
    <w:rsid w:val="00596854"/>
    <w:rsid w:val="00596E69"/>
    <w:rsid w:val="005A097A"/>
    <w:rsid w:val="005A0B60"/>
    <w:rsid w:val="005A27A1"/>
    <w:rsid w:val="005A28EE"/>
    <w:rsid w:val="005A2EC0"/>
    <w:rsid w:val="005A38BE"/>
    <w:rsid w:val="005A5308"/>
    <w:rsid w:val="005A550C"/>
    <w:rsid w:val="005A5B39"/>
    <w:rsid w:val="005A5BF2"/>
    <w:rsid w:val="005A5DC1"/>
    <w:rsid w:val="005A6DC4"/>
    <w:rsid w:val="005A6FFE"/>
    <w:rsid w:val="005A7045"/>
    <w:rsid w:val="005B1890"/>
    <w:rsid w:val="005B19B8"/>
    <w:rsid w:val="005B2D3D"/>
    <w:rsid w:val="005B340F"/>
    <w:rsid w:val="005B41DD"/>
    <w:rsid w:val="005B439E"/>
    <w:rsid w:val="005B601C"/>
    <w:rsid w:val="005B60A9"/>
    <w:rsid w:val="005B77A1"/>
    <w:rsid w:val="005B78FD"/>
    <w:rsid w:val="005B7900"/>
    <w:rsid w:val="005C0E9A"/>
    <w:rsid w:val="005C1668"/>
    <w:rsid w:val="005C1B31"/>
    <w:rsid w:val="005C1E7E"/>
    <w:rsid w:val="005C20A4"/>
    <w:rsid w:val="005C2114"/>
    <w:rsid w:val="005C2746"/>
    <w:rsid w:val="005C2B9A"/>
    <w:rsid w:val="005C6548"/>
    <w:rsid w:val="005C6810"/>
    <w:rsid w:val="005D0A41"/>
    <w:rsid w:val="005D19C0"/>
    <w:rsid w:val="005D20D6"/>
    <w:rsid w:val="005D22EA"/>
    <w:rsid w:val="005D251A"/>
    <w:rsid w:val="005D2C65"/>
    <w:rsid w:val="005D301F"/>
    <w:rsid w:val="005D4292"/>
    <w:rsid w:val="005D5345"/>
    <w:rsid w:val="005D55F1"/>
    <w:rsid w:val="005D5BBC"/>
    <w:rsid w:val="005D7A6D"/>
    <w:rsid w:val="005E01AC"/>
    <w:rsid w:val="005E0416"/>
    <w:rsid w:val="005E09EB"/>
    <w:rsid w:val="005E0FCC"/>
    <w:rsid w:val="005E128A"/>
    <w:rsid w:val="005E1CD9"/>
    <w:rsid w:val="005E1CE5"/>
    <w:rsid w:val="005E1DC9"/>
    <w:rsid w:val="005E3177"/>
    <w:rsid w:val="005E3DD1"/>
    <w:rsid w:val="005E4278"/>
    <w:rsid w:val="005E4757"/>
    <w:rsid w:val="005E4CF7"/>
    <w:rsid w:val="005E5D4A"/>
    <w:rsid w:val="005E6134"/>
    <w:rsid w:val="005E70C0"/>
    <w:rsid w:val="005E790B"/>
    <w:rsid w:val="005F2832"/>
    <w:rsid w:val="005F2E1A"/>
    <w:rsid w:val="005F333D"/>
    <w:rsid w:val="005F353F"/>
    <w:rsid w:val="005F3BF3"/>
    <w:rsid w:val="005F4E63"/>
    <w:rsid w:val="005F6138"/>
    <w:rsid w:val="005F756E"/>
    <w:rsid w:val="00600370"/>
    <w:rsid w:val="0060094A"/>
    <w:rsid w:val="00600991"/>
    <w:rsid w:val="00601D3D"/>
    <w:rsid w:val="00602189"/>
    <w:rsid w:val="006026E6"/>
    <w:rsid w:val="00603BF7"/>
    <w:rsid w:val="0060425C"/>
    <w:rsid w:val="0060641F"/>
    <w:rsid w:val="006075DE"/>
    <w:rsid w:val="006107F1"/>
    <w:rsid w:val="00610963"/>
    <w:rsid w:val="00611D3B"/>
    <w:rsid w:val="00612061"/>
    <w:rsid w:val="00612B75"/>
    <w:rsid w:val="00612D4A"/>
    <w:rsid w:val="00613797"/>
    <w:rsid w:val="006150BC"/>
    <w:rsid w:val="00616D6F"/>
    <w:rsid w:val="006170DB"/>
    <w:rsid w:val="00617422"/>
    <w:rsid w:val="0062087A"/>
    <w:rsid w:val="006210E8"/>
    <w:rsid w:val="006210F0"/>
    <w:rsid w:val="00623157"/>
    <w:rsid w:val="00623392"/>
    <w:rsid w:val="00623AC4"/>
    <w:rsid w:val="00623CE5"/>
    <w:rsid w:val="00624756"/>
    <w:rsid w:val="00624B3D"/>
    <w:rsid w:val="00624C4E"/>
    <w:rsid w:val="00625C0E"/>
    <w:rsid w:val="0062690C"/>
    <w:rsid w:val="00626918"/>
    <w:rsid w:val="00631DC4"/>
    <w:rsid w:val="00632BB8"/>
    <w:rsid w:val="006335E7"/>
    <w:rsid w:val="0063410E"/>
    <w:rsid w:val="00634C5E"/>
    <w:rsid w:val="00635147"/>
    <w:rsid w:val="006363FC"/>
    <w:rsid w:val="00636A05"/>
    <w:rsid w:val="00636AFF"/>
    <w:rsid w:val="00636D66"/>
    <w:rsid w:val="00640490"/>
    <w:rsid w:val="006405E2"/>
    <w:rsid w:val="006406CC"/>
    <w:rsid w:val="00641032"/>
    <w:rsid w:val="0064110E"/>
    <w:rsid w:val="00641263"/>
    <w:rsid w:val="00641C77"/>
    <w:rsid w:val="006428F3"/>
    <w:rsid w:val="00642E50"/>
    <w:rsid w:val="00644F68"/>
    <w:rsid w:val="00645349"/>
    <w:rsid w:val="00645360"/>
    <w:rsid w:val="006455B9"/>
    <w:rsid w:val="0064614E"/>
    <w:rsid w:val="00646F96"/>
    <w:rsid w:val="0064725A"/>
    <w:rsid w:val="00647923"/>
    <w:rsid w:val="0065038E"/>
    <w:rsid w:val="00650A37"/>
    <w:rsid w:val="006517E7"/>
    <w:rsid w:val="00652755"/>
    <w:rsid w:val="00653017"/>
    <w:rsid w:val="006535EB"/>
    <w:rsid w:val="00653747"/>
    <w:rsid w:val="00654353"/>
    <w:rsid w:val="006544D3"/>
    <w:rsid w:val="00655408"/>
    <w:rsid w:val="00655665"/>
    <w:rsid w:val="0065603A"/>
    <w:rsid w:val="006570E5"/>
    <w:rsid w:val="00657A58"/>
    <w:rsid w:val="006600ED"/>
    <w:rsid w:val="00660771"/>
    <w:rsid w:val="00661D3F"/>
    <w:rsid w:val="00661E3E"/>
    <w:rsid w:val="006622CD"/>
    <w:rsid w:val="00662FE0"/>
    <w:rsid w:val="00663455"/>
    <w:rsid w:val="00663B36"/>
    <w:rsid w:val="00663D8C"/>
    <w:rsid w:val="006642DF"/>
    <w:rsid w:val="00664690"/>
    <w:rsid w:val="00664A05"/>
    <w:rsid w:val="006651F2"/>
    <w:rsid w:val="00665976"/>
    <w:rsid w:val="00665FCB"/>
    <w:rsid w:val="00666DD5"/>
    <w:rsid w:val="006679B2"/>
    <w:rsid w:val="00667EE6"/>
    <w:rsid w:val="00671F31"/>
    <w:rsid w:val="006731FB"/>
    <w:rsid w:val="00673EF4"/>
    <w:rsid w:val="006745DC"/>
    <w:rsid w:val="006766CF"/>
    <w:rsid w:val="00676BE4"/>
    <w:rsid w:val="00676E30"/>
    <w:rsid w:val="00676EF8"/>
    <w:rsid w:val="00680B6B"/>
    <w:rsid w:val="00680F2C"/>
    <w:rsid w:val="00681D73"/>
    <w:rsid w:val="00683334"/>
    <w:rsid w:val="00683600"/>
    <w:rsid w:val="006847A3"/>
    <w:rsid w:val="0068616B"/>
    <w:rsid w:val="0068672C"/>
    <w:rsid w:val="006901D8"/>
    <w:rsid w:val="0069051A"/>
    <w:rsid w:val="00690DC9"/>
    <w:rsid w:val="006911CD"/>
    <w:rsid w:val="00691BF9"/>
    <w:rsid w:val="00693162"/>
    <w:rsid w:val="00693334"/>
    <w:rsid w:val="0069373B"/>
    <w:rsid w:val="00694379"/>
    <w:rsid w:val="006962F2"/>
    <w:rsid w:val="00697464"/>
    <w:rsid w:val="006978FC"/>
    <w:rsid w:val="00697A21"/>
    <w:rsid w:val="00697B00"/>
    <w:rsid w:val="006A0C6D"/>
    <w:rsid w:val="006A10BD"/>
    <w:rsid w:val="006A157B"/>
    <w:rsid w:val="006A1BF6"/>
    <w:rsid w:val="006A3B76"/>
    <w:rsid w:val="006A3BEF"/>
    <w:rsid w:val="006A43E1"/>
    <w:rsid w:val="006A4941"/>
    <w:rsid w:val="006A5C3C"/>
    <w:rsid w:val="006A606C"/>
    <w:rsid w:val="006B0619"/>
    <w:rsid w:val="006B0681"/>
    <w:rsid w:val="006B0CD6"/>
    <w:rsid w:val="006B1712"/>
    <w:rsid w:val="006B1947"/>
    <w:rsid w:val="006B276F"/>
    <w:rsid w:val="006B2C03"/>
    <w:rsid w:val="006B33B8"/>
    <w:rsid w:val="006B3E97"/>
    <w:rsid w:val="006B46B0"/>
    <w:rsid w:val="006B48BA"/>
    <w:rsid w:val="006B4A05"/>
    <w:rsid w:val="006B5411"/>
    <w:rsid w:val="006B5B72"/>
    <w:rsid w:val="006B608D"/>
    <w:rsid w:val="006B61CA"/>
    <w:rsid w:val="006B72FA"/>
    <w:rsid w:val="006B77AA"/>
    <w:rsid w:val="006C01FC"/>
    <w:rsid w:val="006C0EDB"/>
    <w:rsid w:val="006C1505"/>
    <w:rsid w:val="006C336D"/>
    <w:rsid w:val="006C3C24"/>
    <w:rsid w:val="006C3D94"/>
    <w:rsid w:val="006C3E91"/>
    <w:rsid w:val="006C693B"/>
    <w:rsid w:val="006C69A5"/>
    <w:rsid w:val="006C6BB9"/>
    <w:rsid w:val="006D0BDD"/>
    <w:rsid w:val="006D0EC8"/>
    <w:rsid w:val="006D2106"/>
    <w:rsid w:val="006D3107"/>
    <w:rsid w:val="006D4246"/>
    <w:rsid w:val="006D4AE5"/>
    <w:rsid w:val="006D5489"/>
    <w:rsid w:val="006D559B"/>
    <w:rsid w:val="006D7CBC"/>
    <w:rsid w:val="006D7E9B"/>
    <w:rsid w:val="006E0766"/>
    <w:rsid w:val="006E0B98"/>
    <w:rsid w:val="006E193B"/>
    <w:rsid w:val="006E24E6"/>
    <w:rsid w:val="006E2FBF"/>
    <w:rsid w:val="006E32BA"/>
    <w:rsid w:val="006E3DF6"/>
    <w:rsid w:val="006E40BB"/>
    <w:rsid w:val="006E41F1"/>
    <w:rsid w:val="006E451A"/>
    <w:rsid w:val="006E5F14"/>
    <w:rsid w:val="006E6A35"/>
    <w:rsid w:val="006E6C71"/>
    <w:rsid w:val="006E6F63"/>
    <w:rsid w:val="006E795A"/>
    <w:rsid w:val="006F09C4"/>
    <w:rsid w:val="006F0D95"/>
    <w:rsid w:val="006F1035"/>
    <w:rsid w:val="006F3237"/>
    <w:rsid w:val="006F326C"/>
    <w:rsid w:val="006F4335"/>
    <w:rsid w:val="006F5E41"/>
    <w:rsid w:val="006F607D"/>
    <w:rsid w:val="006F6274"/>
    <w:rsid w:val="006F73A7"/>
    <w:rsid w:val="00700DD3"/>
    <w:rsid w:val="00701A59"/>
    <w:rsid w:val="00701C42"/>
    <w:rsid w:val="007024CE"/>
    <w:rsid w:val="00703CCD"/>
    <w:rsid w:val="00703D1C"/>
    <w:rsid w:val="00703DD4"/>
    <w:rsid w:val="0070515C"/>
    <w:rsid w:val="007054F7"/>
    <w:rsid w:val="00707915"/>
    <w:rsid w:val="00707C43"/>
    <w:rsid w:val="007101FB"/>
    <w:rsid w:val="007105E8"/>
    <w:rsid w:val="00710968"/>
    <w:rsid w:val="00711E1F"/>
    <w:rsid w:val="007120F3"/>
    <w:rsid w:val="007125A8"/>
    <w:rsid w:val="00712F9E"/>
    <w:rsid w:val="00714BF6"/>
    <w:rsid w:val="00715555"/>
    <w:rsid w:val="0071569E"/>
    <w:rsid w:val="00715ADC"/>
    <w:rsid w:val="007160F8"/>
    <w:rsid w:val="007165A4"/>
    <w:rsid w:val="007169FA"/>
    <w:rsid w:val="00716A63"/>
    <w:rsid w:val="007175A3"/>
    <w:rsid w:val="007210FE"/>
    <w:rsid w:val="0072170E"/>
    <w:rsid w:val="00722BEB"/>
    <w:rsid w:val="00722D95"/>
    <w:rsid w:val="00722F25"/>
    <w:rsid w:val="0072313B"/>
    <w:rsid w:val="0072362C"/>
    <w:rsid w:val="00723DD0"/>
    <w:rsid w:val="007240E6"/>
    <w:rsid w:val="00725363"/>
    <w:rsid w:val="007258CA"/>
    <w:rsid w:val="0072595C"/>
    <w:rsid w:val="00725D79"/>
    <w:rsid w:val="007269F2"/>
    <w:rsid w:val="00726A82"/>
    <w:rsid w:val="00726A88"/>
    <w:rsid w:val="00726AE7"/>
    <w:rsid w:val="007276E6"/>
    <w:rsid w:val="007310ED"/>
    <w:rsid w:val="007329A2"/>
    <w:rsid w:val="00732A50"/>
    <w:rsid w:val="00733702"/>
    <w:rsid w:val="00735144"/>
    <w:rsid w:val="00735586"/>
    <w:rsid w:val="0073679B"/>
    <w:rsid w:val="00737639"/>
    <w:rsid w:val="00737C83"/>
    <w:rsid w:val="007407F9"/>
    <w:rsid w:val="007415B1"/>
    <w:rsid w:val="0074203E"/>
    <w:rsid w:val="00742426"/>
    <w:rsid w:val="00742A8F"/>
    <w:rsid w:val="00742E1A"/>
    <w:rsid w:val="00743C46"/>
    <w:rsid w:val="007448F4"/>
    <w:rsid w:val="00744DDF"/>
    <w:rsid w:val="00744F1A"/>
    <w:rsid w:val="00744F48"/>
    <w:rsid w:val="00746477"/>
    <w:rsid w:val="00746697"/>
    <w:rsid w:val="00746A60"/>
    <w:rsid w:val="00746B04"/>
    <w:rsid w:val="00746DF2"/>
    <w:rsid w:val="007506B0"/>
    <w:rsid w:val="00752516"/>
    <w:rsid w:val="007528FC"/>
    <w:rsid w:val="00752CCD"/>
    <w:rsid w:val="00752FA5"/>
    <w:rsid w:val="00753064"/>
    <w:rsid w:val="007530E7"/>
    <w:rsid w:val="0075317E"/>
    <w:rsid w:val="00755AAE"/>
    <w:rsid w:val="0075614E"/>
    <w:rsid w:val="00756B7B"/>
    <w:rsid w:val="00757FA8"/>
    <w:rsid w:val="007603CE"/>
    <w:rsid w:val="007604DA"/>
    <w:rsid w:val="00760B75"/>
    <w:rsid w:val="00761FB6"/>
    <w:rsid w:val="00762508"/>
    <w:rsid w:val="00762AF9"/>
    <w:rsid w:val="00762C4D"/>
    <w:rsid w:val="00762CBD"/>
    <w:rsid w:val="00764AB5"/>
    <w:rsid w:val="00764BC5"/>
    <w:rsid w:val="00764FA7"/>
    <w:rsid w:val="007651C4"/>
    <w:rsid w:val="0076566D"/>
    <w:rsid w:val="00766C39"/>
    <w:rsid w:val="007676A9"/>
    <w:rsid w:val="00767829"/>
    <w:rsid w:val="00767E3D"/>
    <w:rsid w:val="00770123"/>
    <w:rsid w:val="00770699"/>
    <w:rsid w:val="00772F94"/>
    <w:rsid w:val="007744AB"/>
    <w:rsid w:val="007745E8"/>
    <w:rsid w:val="00775240"/>
    <w:rsid w:val="007758C8"/>
    <w:rsid w:val="00775B84"/>
    <w:rsid w:val="00775EBC"/>
    <w:rsid w:val="0077647D"/>
    <w:rsid w:val="00776668"/>
    <w:rsid w:val="00777879"/>
    <w:rsid w:val="00777CBF"/>
    <w:rsid w:val="00780167"/>
    <w:rsid w:val="00782201"/>
    <w:rsid w:val="0078256C"/>
    <w:rsid w:val="00782C3D"/>
    <w:rsid w:val="0078447D"/>
    <w:rsid w:val="007854A8"/>
    <w:rsid w:val="00786166"/>
    <w:rsid w:val="00786443"/>
    <w:rsid w:val="00786B64"/>
    <w:rsid w:val="00787C6A"/>
    <w:rsid w:val="007906CC"/>
    <w:rsid w:val="00790DC2"/>
    <w:rsid w:val="007917AE"/>
    <w:rsid w:val="007923F4"/>
    <w:rsid w:val="00793B86"/>
    <w:rsid w:val="007943A4"/>
    <w:rsid w:val="00794415"/>
    <w:rsid w:val="00794D6F"/>
    <w:rsid w:val="00794E34"/>
    <w:rsid w:val="00795FCD"/>
    <w:rsid w:val="00796834"/>
    <w:rsid w:val="00796E0C"/>
    <w:rsid w:val="00796E94"/>
    <w:rsid w:val="00796FE5"/>
    <w:rsid w:val="007A1A47"/>
    <w:rsid w:val="007A20F6"/>
    <w:rsid w:val="007A3B5D"/>
    <w:rsid w:val="007A4190"/>
    <w:rsid w:val="007A42DB"/>
    <w:rsid w:val="007A4D6F"/>
    <w:rsid w:val="007A5E2F"/>
    <w:rsid w:val="007A6175"/>
    <w:rsid w:val="007A6732"/>
    <w:rsid w:val="007A6CF2"/>
    <w:rsid w:val="007A778D"/>
    <w:rsid w:val="007A78E7"/>
    <w:rsid w:val="007A7904"/>
    <w:rsid w:val="007B1515"/>
    <w:rsid w:val="007B1A33"/>
    <w:rsid w:val="007B2FB8"/>
    <w:rsid w:val="007B3DF3"/>
    <w:rsid w:val="007B4459"/>
    <w:rsid w:val="007B4484"/>
    <w:rsid w:val="007B4D4A"/>
    <w:rsid w:val="007B4E35"/>
    <w:rsid w:val="007B5B9E"/>
    <w:rsid w:val="007B7272"/>
    <w:rsid w:val="007B772F"/>
    <w:rsid w:val="007B798B"/>
    <w:rsid w:val="007B7AAA"/>
    <w:rsid w:val="007C0522"/>
    <w:rsid w:val="007C1058"/>
    <w:rsid w:val="007C1440"/>
    <w:rsid w:val="007C1DBC"/>
    <w:rsid w:val="007C25DE"/>
    <w:rsid w:val="007C2B5F"/>
    <w:rsid w:val="007C3553"/>
    <w:rsid w:val="007C38E7"/>
    <w:rsid w:val="007C606C"/>
    <w:rsid w:val="007C6B2B"/>
    <w:rsid w:val="007C6B34"/>
    <w:rsid w:val="007C7894"/>
    <w:rsid w:val="007C7B40"/>
    <w:rsid w:val="007D0281"/>
    <w:rsid w:val="007D0386"/>
    <w:rsid w:val="007D0FA6"/>
    <w:rsid w:val="007D1143"/>
    <w:rsid w:val="007D130D"/>
    <w:rsid w:val="007D139E"/>
    <w:rsid w:val="007D18C3"/>
    <w:rsid w:val="007D2A1A"/>
    <w:rsid w:val="007D2B5A"/>
    <w:rsid w:val="007D3245"/>
    <w:rsid w:val="007D3C26"/>
    <w:rsid w:val="007D3C7E"/>
    <w:rsid w:val="007D3C9A"/>
    <w:rsid w:val="007D4020"/>
    <w:rsid w:val="007D70D5"/>
    <w:rsid w:val="007D7689"/>
    <w:rsid w:val="007D7ABE"/>
    <w:rsid w:val="007D7E81"/>
    <w:rsid w:val="007E1E76"/>
    <w:rsid w:val="007E4148"/>
    <w:rsid w:val="007E41CF"/>
    <w:rsid w:val="007E430F"/>
    <w:rsid w:val="007E7623"/>
    <w:rsid w:val="007E76D9"/>
    <w:rsid w:val="007F0BF9"/>
    <w:rsid w:val="007F130C"/>
    <w:rsid w:val="007F1743"/>
    <w:rsid w:val="007F21DC"/>
    <w:rsid w:val="007F2683"/>
    <w:rsid w:val="007F2919"/>
    <w:rsid w:val="007F3757"/>
    <w:rsid w:val="007F3CA5"/>
    <w:rsid w:val="007F47E9"/>
    <w:rsid w:val="007F6986"/>
    <w:rsid w:val="007F7C4C"/>
    <w:rsid w:val="007F7C6B"/>
    <w:rsid w:val="00800218"/>
    <w:rsid w:val="008006C7"/>
    <w:rsid w:val="008006E9"/>
    <w:rsid w:val="008008B6"/>
    <w:rsid w:val="00800AA2"/>
    <w:rsid w:val="00800DF2"/>
    <w:rsid w:val="0080224B"/>
    <w:rsid w:val="0080310E"/>
    <w:rsid w:val="00803D20"/>
    <w:rsid w:val="00804DF8"/>
    <w:rsid w:val="00804E90"/>
    <w:rsid w:val="00804ED4"/>
    <w:rsid w:val="008051F9"/>
    <w:rsid w:val="008060E9"/>
    <w:rsid w:val="00806472"/>
    <w:rsid w:val="00807D16"/>
    <w:rsid w:val="00810723"/>
    <w:rsid w:val="0081088F"/>
    <w:rsid w:val="00811089"/>
    <w:rsid w:val="00811EDD"/>
    <w:rsid w:val="00811F3B"/>
    <w:rsid w:val="00812947"/>
    <w:rsid w:val="00813385"/>
    <w:rsid w:val="00813A60"/>
    <w:rsid w:val="0081642C"/>
    <w:rsid w:val="00816EA0"/>
    <w:rsid w:val="008203F2"/>
    <w:rsid w:val="00820C8A"/>
    <w:rsid w:val="00821150"/>
    <w:rsid w:val="0082333C"/>
    <w:rsid w:val="00823810"/>
    <w:rsid w:val="00823A7F"/>
    <w:rsid w:val="00824648"/>
    <w:rsid w:val="00824FF1"/>
    <w:rsid w:val="008254E3"/>
    <w:rsid w:val="00825CBB"/>
    <w:rsid w:val="0082612B"/>
    <w:rsid w:val="0082640F"/>
    <w:rsid w:val="0082689B"/>
    <w:rsid w:val="008279D1"/>
    <w:rsid w:val="00830C03"/>
    <w:rsid w:val="008327B7"/>
    <w:rsid w:val="0083394A"/>
    <w:rsid w:val="00835114"/>
    <w:rsid w:val="00835C3B"/>
    <w:rsid w:val="00835D38"/>
    <w:rsid w:val="00836569"/>
    <w:rsid w:val="008367BD"/>
    <w:rsid w:val="00836D38"/>
    <w:rsid w:val="00837957"/>
    <w:rsid w:val="00837999"/>
    <w:rsid w:val="00837EE4"/>
    <w:rsid w:val="00840C8D"/>
    <w:rsid w:val="008411FA"/>
    <w:rsid w:val="00841A43"/>
    <w:rsid w:val="00841EF1"/>
    <w:rsid w:val="00841FE1"/>
    <w:rsid w:val="00842C4F"/>
    <w:rsid w:val="00842CD9"/>
    <w:rsid w:val="00842F36"/>
    <w:rsid w:val="0084398C"/>
    <w:rsid w:val="00843D18"/>
    <w:rsid w:val="00845158"/>
    <w:rsid w:val="00846717"/>
    <w:rsid w:val="00847548"/>
    <w:rsid w:val="008475D0"/>
    <w:rsid w:val="008476B6"/>
    <w:rsid w:val="00850E0C"/>
    <w:rsid w:val="0085173E"/>
    <w:rsid w:val="00851D5D"/>
    <w:rsid w:val="008523CE"/>
    <w:rsid w:val="0085247F"/>
    <w:rsid w:val="0085253D"/>
    <w:rsid w:val="008528EE"/>
    <w:rsid w:val="008533AB"/>
    <w:rsid w:val="00853BF5"/>
    <w:rsid w:val="008541F0"/>
    <w:rsid w:val="0085472A"/>
    <w:rsid w:val="00854C98"/>
    <w:rsid w:val="00855FE0"/>
    <w:rsid w:val="0085696A"/>
    <w:rsid w:val="00857243"/>
    <w:rsid w:val="00857540"/>
    <w:rsid w:val="00860968"/>
    <w:rsid w:val="008619B1"/>
    <w:rsid w:val="00862164"/>
    <w:rsid w:val="008623D8"/>
    <w:rsid w:val="00862995"/>
    <w:rsid w:val="008641E0"/>
    <w:rsid w:val="008659FA"/>
    <w:rsid w:val="00866BC4"/>
    <w:rsid w:val="00867262"/>
    <w:rsid w:val="0086736E"/>
    <w:rsid w:val="00867902"/>
    <w:rsid w:val="0087061E"/>
    <w:rsid w:val="00870CC7"/>
    <w:rsid w:val="008717F7"/>
    <w:rsid w:val="00872B61"/>
    <w:rsid w:val="00872B95"/>
    <w:rsid w:val="00873AA9"/>
    <w:rsid w:val="00874F90"/>
    <w:rsid w:val="00876B4B"/>
    <w:rsid w:val="008808BD"/>
    <w:rsid w:val="00880BA1"/>
    <w:rsid w:val="0088134F"/>
    <w:rsid w:val="008821CA"/>
    <w:rsid w:val="00882B1F"/>
    <w:rsid w:val="00882EFF"/>
    <w:rsid w:val="008843FF"/>
    <w:rsid w:val="00884438"/>
    <w:rsid w:val="00884EE9"/>
    <w:rsid w:val="008852A6"/>
    <w:rsid w:val="008855EC"/>
    <w:rsid w:val="00885E63"/>
    <w:rsid w:val="008866FE"/>
    <w:rsid w:val="00886753"/>
    <w:rsid w:val="00886D47"/>
    <w:rsid w:val="00887A5F"/>
    <w:rsid w:val="00890016"/>
    <w:rsid w:val="00890685"/>
    <w:rsid w:val="008909F7"/>
    <w:rsid w:val="00890E2D"/>
    <w:rsid w:val="0089103C"/>
    <w:rsid w:val="00891057"/>
    <w:rsid w:val="008912A4"/>
    <w:rsid w:val="00892230"/>
    <w:rsid w:val="0089467B"/>
    <w:rsid w:val="0089492B"/>
    <w:rsid w:val="00894BDE"/>
    <w:rsid w:val="00895C7E"/>
    <w:rsid w:val="00895FD1"/>
    <w:rsid w:val="00896687"/>
    <w:rsid w:val="00896AE3"/>
    <w:rsid w:val="00896BB7"/>
    <w:rsid w:val="00896DFF"/>
    <w:rsid w:val="00896E7E"/>
    <w:rsid w:val="008A0088"/>
    <w:rsid w:val="008A0C66"/>
    <w:rsid w:val="008A24FF"/>
    <w:rsid w:val="008A2793"/>
    <w:rsid w:val="008A2E28"/>
    <w:rsid w:val="008A32F5"/>
    <w:rsid w:val="008A3CC9"/>
    <w:rsid w:val="008A4BDD"/>
    <w:rsid w:val="008A55D3"/>
    <w:rsid w:val="008A667C"/>
    <w:rsid w:val="008A69DE"/>
    <w:rsid w:val="008A6D2B"/>
    <w:rsid w:val="008A6E8B"/>
    <w:rsid w:val="008A7074"/>
    <w:rsid w:val="008A7397"/>
    <w:rsid w:val="008A7B08"/>
    <w:rsid w:val="008B1359"/>
    <w:rsid w:val="008B156B"/>
    <w:rsid w:val="008B2310"/>
    <w:rsid w:val="008B23CA"/>
    <w:rsid w:val="008B2575"/>
    <w:rsid w:val="008B29C5"/>
    <w:rsid w:val="008B2B00"/>
    <w:rsid w:val="008B4E1C"/>
    <w:rsid w:val="008B56E3"/>
    <w:rsid w:val="008B6028"/>
    <w:rsid w:val="008B6700"/>
    <w:rsid w:val="008B6AF0"/>
    <w:rsid w:val="008B79F5"/>
    <w:rsid w:val="008C08E0"/>
    <w:rsid w:val="008C2B50"/>
    <w:rsid w:val="008C2C31"/>
    <w:rsid w:val="008C3011"/>
    <w:rsid w:val="008C3075"/>
    <w:rsid w:val="008C3358"/>
    <w:rsid w:val="008C3784"/>
    <w:rsid w:val="008C483C"/>
    <w:rsid w:val="008C665C"/>
    <w:rsid w:val="008C6866"/>
    <w:rsid w:val="008C6BB0"/>
    <w:rsid w:val="008C6E09"/>
    <w:rsid w:val="008C797C"/>
    <w:rsid w:val="008D0B80"/>
    <w:rsid w:val="008D27C6"/>
    <w:rsid w:val="008D2934"/>
    <w:rsid w:val="008D2CBC"/>
    <w:rsid w:val="008D2E2E"/>
    <w:rsid w:val="008D3811"/>
    <w:rsid w:val="008D46A2"/>
    <w:rsid w:val="008D4BCC"/>
    <w:rsid w:val="008D4F93"/>
    <w:rsid w:val="008D5071"/>
    <w:rsid w:val="008D5207"/>
    <w:rsid w:val="008D66C0"/>
    <w:rsid w:val="008E0205"/>
    <w:rsid w:val="008E121C"/>
    <w:rsid w:val="008E19C7"/>
    <w:rsid w:val="008E2FC9"/>
    <w:rsid w:val="008E38BA"/>
    <w:rsid w:val="008E39B5"/>
    <w:rsid w:val="008E3D95"/>
    <w:rsid w:val="008E423C"/>
    <w:rsid w:val="008E638A"/>
    <w:rsid w:val="008E6404"/>
    <w:rsid w:val="008E67FB"/>
    <w:rsid w:val="008E6AC8"/>
    <w:rsid w:val="008E7431"/>
    <w:rsid w:val="008E7B89"/>
    <w:rsid w:val="008E7C21"/>
    <w:rsid w:val="008F00EF"/>
    <w:rsid w:val="008F1A08"/>
    <w:rsid w:val="008F1FB5"/>
    <w:rsid w:val="008F20F1"/>
    <w:rsid w:val="008F2D3A"/>
    <w:rsid w:val="008F2FFC"/>
    <w:rsid w:val="008F30D3"/>
    <w:rsid w:val="008F36FA"/>
    <w:rsid w:val="008F3C20"/>
    <w:rsid w:val="008F4B60"/>
    <w:rsid w:val="008F565D"/>
    <w:rsid w:val="008F5887"/>
    <w:rsid w:val="008F5965"/>
    <w:rsid w:val="008F740C"/>
    <w:rsid w:val="008F7660"/>
    <w:rsid w:val="008F7C4C"/>
    <w:rsid w:val="009000AA"/>
    <w:rsid w:val="00901760"/>
    <w:rsid w:val="00901A08"/>
    <w:rsid w:val="00901AED"/>
    <w:rsid w:val="009028A7"/>
    <w:rsid w:val="0090302A"/>
    <w:rsid w:val="00903728"/>
    <w:rsid w:val="00904906"/>
    <w:rsid w:val="00904CCE"/>
    <w:rsid w:val="009052E8"/>
    <w:rsid w:val="009058AE"/>
    <w:rsid w:val="009060AA"/>
    <w:rsid w:val="0090626E"/>
    <w:rsid w:val="00906B1F"/>
    <w:rsid w:val="00907B48"/>
    <w:rsid w:val="00910129"/>
    <w:rsid w:val="009108C4"/>
    <w:rsid w:val="00911101"/>
    <w:rsid w:val="00912351"/>
    <w:rsid w:val="00912AD0"/>
    <w:rsid w:val="00913BE6"/>
    <w:rsid w:val="00914870"/>
    <w:rsid w:val="00914E57"/>
    <w:rsid w:val="00914E6D"/>
    <w:rsid w:val="0091637F"/>
    <w:rsid w:val="00916F3F"/>
    <w:rsid w:val="00917557"/>
    <w:rsid w:val="00917C92"/>
    <w:rsid w:val="00920251"/>
    <w:rsid w:val="009202C2"/>
    <w:rsid w:val="0092209D"/>
    <w:rsid w:val="00922A41"/>
    <w:rsid w:val="00923058"/>
    <w:rsid w:val="009232D8"/>
    <w:rsid w:val="00923BDC"/>
    <w:rsid w:val="00923F19"/>
    <w:rsid w:val="00924CF1"/>
    <w:rsid w:val="0092576D"/>
    <w:rsid w:val="0092586E"/>
    <w:rsid w:val="00926430"/>
    <w:rsid w:val="0092662A"/>
    <w:rsid w:val="0092715E"/>
    <w:rsid w:val="0092722F"/>
    <w:rsid w:val="00927364"/>
    <w:rsid w:val="00930CCF"/>
    <w:rsid w:val="00931753"/>
    <w:rsid w:val="00931B73"/>
    <w:rsid w:val="00931CC4"/>
    <w:rsid w:val="009320DC"/>
    <w:rsid w:val="00932A8E"/>
    <w:rsid w:val="009349B6"/>
    <w:rsid w:val="00935C73"/>
    <w:rsid w:val="009363C0"/>
    <w:rsid w:val="009368F0"/>
    <w:rsid w:val="00937021"/>
    <w:rsid w:val="00937497"/>
    <w:rsid w:val="00937A27"/>
    <w:rsid w:val="00937ABD"/>
    <w:rsid w:val="00940945"/>
    <w:rsid w:val="00940CEB"/>
    <w:rsid w:val="00943B96"/>
    <w:rsid w:val="00944089"/>
    <w:rsid w:val="009443AD"/>
    <w:rsid w:val="00944A1C"/>
    <w:rsid w:val="00945522"/>
    <w:rsid w:val="00945752"/>
    <w:rsid w:val="00945C9D"/>
    <w:rsid w:val="00946187"/>
    <w:rsid w:val="00946AF6"/>
    <w:rsid w:val="0094777F"/>
    <w:rsid w:val="00950200"/>
    <w:rsid w:val="0095065A"/>
    <w:rsid w:val="00951EA3"/>
    <w:rsid w:val="009531FC"/>
    <w:rsid w:val="009533C1"/>
    <w:rsid w:val="00953908"/>
    <w:rsid w:val="009539F6"/>
    <w:rsid w:val="00953A9A"/>
    <w:rsid w:val="009540BD"/>
    <w:rsid w:val="00954195"/>
    <w:rsid w:val="00954603"/>
    <w:rsid w:val="00954CB7"/>
    <w:rsid w:val="00954F9A"/>
    <w:rsid w:val="00955933"/>
    <w:rsid w:val="0095593E"/>
    <w:rsid w:val="009562B4"/>
    <w:rsid w:val="00956C9A"/>
    <w:rsid w:val="00956FAC"/>
    <w:rsid w:val="009578C4"/>
    <w:rsid w:val="009578E3"/>
    <w:rsid w:val="00957D7D"/>
    <w:rsid w:val="00957EC7"/>
    <w:rsid w:val="00960897"/>
    <w:rsid w:val="0096149A"/>
    <w:rsid w:val="00961A7C"/>
    <w:rsid w:val="00961DA7"/>
    <w:rsid w:val="00962131"/>
    <w:rsid w:val="009621B9"/>
    <w:rsid w:val="009631B6"/>
    <w:rsid w:val="009641F0"/>
    <w:rsid w:val="00964537"/>
    <w:rsid w:val="009649FB"/>
    <w:rsid w:val="00965641"/>
    <w:rsid w:val="00965F3D"/>
    <w:rsid w:val="009665B9"/>
    <w:rsid w:val="00967583"/>
    <w:rsid w:val="009709C1"/>
    <w:rsid w:val="009711CF"/>
    <w:rsid w:val="00972245"/>
    <w:rsid w:val="00972729"/>
    <w:rsid w:val="009735E7"/>
    <w:rsid w:val="009739BB"/>
    <w:rsid w:val="00973E06"/>
    <w:rsid w:val="00974021"/>
    <w:rsid w:val="0097417B"/>
    <w:rsid w:val="00975387"/>
    <w:rsid w:val="00975B1E"/>
    <w:rsid w:val="00976690"/>
    <w:rsid w:val="00977732"/>
    <w:rsid w:val="009806C4"/>
    <w:rsid w:val="00981415"/>
    <w:rsid w:val="00982441"/>
    <w:rsid w:val="00982A38"/>
    <w:rsid w:val="00982BDB"/>
    <w:rsid w:val="00983157"/>
    <w:rsid w:val="00983248"/>
    <w:rsid w:val="00984510"/>
    <w:rsid w:val="00984A1A"/>
    <w:rsid w:val="0098518B"/>
    <w:rsid w:val="009866E4"/>
    <w:rsid w:val="0098692C"/>
    <w:rsid w:val="00986CF5"/>
    <w:rsid w:val="00987580"/>
    <w:rsid w:val="0098779D"/>
    <w:rsid w:val="009902D5"/>
    <w:rsid w:val="00990330"/>
    <w:rsid w:val="00991FEA"/>
    <w:rsid w:val="0099208B"/>
    <w:rsid w:val="009920B2"/>
    <w:rsid w:val="009930F6"/>
    <w:rsid w:val="00993B93"/>
    <w:rsid w:val="009953A9"/>
    <w:rsid w:val="00995DC8"/>
    <w:rsid w:val="00996366"/>
    <w:rsid w:val="009977EF"/>
    <w:rsid w:val="00997FEA"/>
    <w:rsid w:val="009A0232"/>
    <w:rsid w:val="009A0343"/>
    <w:rsid w:val="009A0813"/>
    <w:rsid w:val="009A0EC7"/>
    <w:rsid w:val="009A1BB9"/>
    <w:rsid w:val="009A2DE4"/>
    <w:rsid w:val="009A32EC"/>
    <w:rsid w:val="009A39E4"/>
    <w:rsid w:val="009A40CD"/>
    <w:rsid w:val="009A4F63"/>
    <w:rsid w:val="009A4FAF"/>
    <w:rsid w:val="009A4FB2"/>
    <w:rsid w:val="009A537A"/>
    <w:rsid w:val="009A57BE"/>
    <w:rsid w:val="009A5807"/>
    <w:rsid w:val="009A5B83"/>
    <w:rsid w:val="009B09B2"/>
    <w:rsid w:val="009B0A5D"/>
    <w:rsid w:val="009B1F2C"/>
    <w:rsid w:val="009B203A"/>
    <w:rsid w:val="009B2799"/>
    <w:rsid w:val="009B2C55"/>
    <w:rsid w:val="009B3055"/>
    <w:rsid w:val="009B30DB"/>
    <w:rsid w:val="009B34FA"/>
    <w:rsid w:val="009B4237"/>
    <w:rsid w:val="009B4B78"/>
    <w:rsid w:val="009B4F8F"/>
    <w:rsid w:val="009B4FF6"/>
    <w:rsid w:val="009B50A6"/>
    <w:rsid w:val="009B6313"/>
    <w:rsid w:val="009B6CB0"/>
    <w:rsid w:val="009C091C"/>
    <w:rsid w:val="009C11DF"/>
    <w:rsid w:val="009C2035"/>
    <w:rsid w:val="009C2296"/>
    <w:rsid w:val="009C3B0E"/>
    <w:rsid w:val="009C467C"/>
    <w:rsid w:val="009C4DDD"/>
    <w:rsid w:val="009C509A"/>
    <w:rsid w:val="009C5E50"/>
    <w:rsid w:val="009C5F43"/>
    <w:rsid w:val="009C6A76"/>
    <w:rsid w:val="009C6DB5"/>
    <w:rsid w:val="009C7950"/>
    <w:rsid w:val="009C7A2B"/>
    <w:rsid w:val="009C7EEF"/>
    <w:rsid w:val="009D03F6"/>
    <w:rsid w:val="009D0FB8"/>
    <w:rsid w:val="009D1793"/>
    <w:rsid w:val="009D1843"/>
    <w:rsid w:val="009D1AFD"/>
    <w:rsid w:val="009D2966"/>
    <w:rsid w:val="009D43B3"/>
    <w:rsid w:val="009D5555"/>
    <w:rsid w:val="009D5EEE"/>
    <w:rsid w:val="009D65F8"/>
    <w:rsid w:val="009D6B50"/>
    <w:rsid w:val="009D79C9"/>
    <w:rsid w:val="009E0A6D"/>
    <w:rsid w:val="009E0D94"/>
    <w:rsid w:val="009E2301"/>
    <w:rsid w:val="009E273B"/>
    <w:rsid w:val="009E2A49"/>
    <w:rsid w:val="009E2CB1"/>
    <w:rsid w:val="009E333A"/>
    <w:rsid w:val="009E4622"/>
    <w:rsid w:val="009E5002"/>
    <w:rsid w:val="009E6E25"/>
    <w:rsid w:val="009E7809"/>
    <w:rsid w:val="009F2001"/>
    <w:rsid w:val="009F4184"/>
    <w:rsid w:val="009F47B6"/>
    <w:rsid w:val="009F48C2"/>
    <w:rsid w:val="009F620E"/>
    <w:rsid w:val="009F62E1"/>
    <w:rsid w:val="009F6A73"/>
    <w:rsid w:val="009F6ACC"/>
    <w:rsid w:val="009F6EEB"/>
    <w:rsid w:val="009F73C8"/>
    <w:rsid w:val="009F78AB"/>
    <w:rsid w:val="009F78CE"/>
    <w:rsid w:val="00A00355"/>
    <w:rsid w:val="00A003E9"/>
    <w:rsid w:val="00A0095F"/>
    <w:rsid w:val="00A01DFC"/>
    <w:rsid w:val="00A021AE"/>
    <w:rsid w:val="00A02547"/>
    <w:rsid w:val="00A03740"/>
    <w:rsid w:val="00A0540A"/>
    <w:rsid w:val="00A05A53"/>
    <w:rsid w:val="00A05B3C"/>
    <w:rsid w:val="00A0623A"/>
    <w:rsid w:val="00A06548"/>
    <w:rsid w:val="00A101C9"/>
    <w:rsid w:val="00A10BF8"/>
    <w:rsid w:val="00A1146B"/>
    <w:rsid w:val="00A11758"/>
    <w:rsid w:val="00A130AB"/>
    <w:rsid w:val="00A1352A"/>
    <w:rsid w:val="00A13616"/>
    <w:rsid w:val="00A14A23"/>
    <w:rsid w:val="00A160B1"/>
    <w:rsid w:val="00A168EF"/>
    <w:rsid w:val="00A17323"/>
    <w:rsid w:val="00A20307"/>
    <w:rsid w:val="00A20913"/>
    <w:rsid w:val="00A20C60"/>
    <w:rsid w:val="00A22534"/>
    <w:rsid w:val="00A22B87"/>
    <w:rsid w:val="00A251EB"/>
    <w:rsid w:val="00A25C54"/>
    <w:rsid w:val="00A26D08"/>
    <w:rsid w:val="00A27353"/>
    <w:rsid w:val="00A27B50"/>
    <w:rsid w:val="00A27FEE"/>
    <w:rsid w:val="00A30617"/>
    <w:rsid w:val="00A30680"/>
    <w:rsid w:val="00A310F6"/>
    <w:rsid w:val="00A31800"/>
    <w:rsid w:val="00A324D0"/>
    <w:rsid w:val="00A32619"/>
    <w:rsid w:val="00A32E3B"/>
    <w:rsid w:val="00A33628"/>
    <w:rsid w:val="00A34A70"/>
    <w:rsid w:val="00A34C1C"/>
    <w:rsid w:val="00A352BD"/>
    <w:rsid w:val="00A35461"/>
    <w:rsid w:val="00A362E5"/>
    <w:rsid w:val="00A37BF6"/>
    <w:rsid w:val="00A40808"/>
    <w:rsid w:val="00A40EA4"/>
    <w:rsid w:val="00A41788"/>
    <w:rsid w:val="00A42097"/>
    <w:rsid w:val="00A431DF"/>
    <w:rsid w:val="00A43386"/>
    <w:rsid w:val="00A45401"/>
    <w:rsid w:val="00A457A9"/>
    <w:rsid w:val="00A459D6"/>
    <w:rsid w:val="00A45D3D"/>
    <w:rsid w:val="00A46B42"/>
    <w:rsid w:val="00A478BD"/>
    <w:rsid w:val="00A47A88"/>
    <w:rsid w:val="00A50AF5"/>
    <w:rsid w:val="00A525B5"/>
    <w:rsid w:val="00A536A2"/>
    <w:rsid w:val="00A53CD8"/>
    <w:rsid w:val="00A53CE4"/>
    <w:rsid w:val="00A54068"/>
    <w:rsid w:val="00A54C1A"/>
    <w:rsid w:val="00A55279"/>
    <w:rsid w:val="00A55ADD"/>
    <w:rsid w:val="00A55CB2"/>
    <w:rsid w:val="00A55EE8"/>
    <w:rsid w:val="00A566FF"/>
    <w:rsid w:val="00A60550"/>
    <w:rsid w:val="00A60643"/>
    <w:rsid w:val="00A60728"/>
    <w:rsid w:val="00A615CE"/>
    <w:rsid w:val="00A61A40"/>
    <w:rsid w:val="00A63516"/>
    <w:rsid w:val="00A63BEE"/>
    <w:rsid w:val="00A64237"/>
    <w:rsid w:val="00A65F01"/>
    <w:rsid w:val="00A66687"/>
    <w:rsid w:val="00A6740E"/>
    <w:rsid w:val="00A71257"/>
    <w:rsid w:val="00A712F1"/>
    <w:rsid w:val="00A732FF"/>
    <w:rsid w:val="00A733C6"/>
    <w:rsid w:val="00A73E0B"/>
    <w:rsid w:val="00A73E57"/>
    <w:rsid w:val="00A74039"/>
    <w:rsid w:val="00A74E4A"/>
    <w:rsid w:val="00A757F3"/>
    <w:rsid w:val="00A77A6E"/>
    <w:rsid w:val="00A77CBE"/>
    <w:rsid w:val="00A80FDA"/>
    <w:rsid w:val="00A81144"/>
    <w:rsid w:val="00A812F4"/>
    <w:rsid w:val="00A815ED"/>
    <w:rsid w:val="00A81689"/>
    <w:rsid w:val="00A81F9F"/>
    <w:rsid w:val="00A82397"/>
    <w:rsid w:val="00A82B85"/>
    <w:rsid w:val="00A82F0F"/>
    <w:rsid w:val="00A83C87"/>
    <w:rsid w:val="00A83F59"/>
    <w:rsid w:val="00A845F4"/>
    <w:rsid w:val="00A84FE6"/>
    <w:rsid w:val="00A8540D"/>
    <w:rsid w:val="00A858FD"/>
    <w:rsid w:val="00A85E7C"/>
    <w:rsid w:val="00A860BC"/>
    <w:rsid w:val="00A8787A"/>
    <w:rsid w:val="00A90DA0"/>
    <w:rsid w:val="00A912D1"/>
    <w:rsid w:val="00A92102"/>
    <w:rsid w:val="00A92205"/>
    <w:rsid w:val="00A92371"/>
    <w:rsid w:val="00A92F42"/>
    <w:rsid w:val="00A93C99"/>
    <w:rsid w:val="00A94102"/>
    <w:rsid w:val="00A9493F"/>
    <w:rsid w:val="00A9544E"/>
    <w:rsid w:val="00A96464"/>
    <w:rsid w:val="00A96740"/>
    <w:rsid w:val="00A967F4"/>
    <w:rsid w:val="00A97233"/>
    <w:rsid w:val="00A97A41"/>
    <w:rsid w:val="00AA0ED6"/>
    <w:rsid w:val="00AA1455"/>
    <w:rsid w:val="00AA3859"/>
    <w:rsid w:val="00AA39D6"/>
    <w:rsid w:val="00AA3A82"/>
    <w:rsid w:val="00AA4F52"/>
    <w:rsid w:val="00AA4F72"/>
    <w:rsid w:val="00AA57CB"/>
    <w:rsid w:val="00AA669B"/>
    <w:rsid w:val="00AA66C6"/>
    <w:rsid w:val="00AA6CF1"/>
    <w:rsid w:val="00AA6FAD"/>
    <w:rsid w:val="00AA7271"/>
    <w:rsid w:val="00AB0969"/>
    <w:rsid w:val="00AB0C4E"/>
    <w:rsid w:val="00AB11B5"/>
    <w:rsid w:val="00AB2A59"/>
    <w:rsid w:val="00AB2C9D"/>
    <w:rsid w:val="00AB371F"/>
    <w:rsid w:val="00AB49D1"/>
    <w:rsid w:val="00AB52D1"/>
    <w:rsid w:val="00AB633B"/>
    <w:rsid w:val="00AB6CE8"/>
    <w:rsid w:val="00AB7556"/>
    <w:rsid w:val="00AB7E13"/>
    <w:rsid w:val="00AC0398"/>
    <w:rsid w:val="00AC0A1A"/>
    <w:rsid w:val="00AC0CE5"/>
    <w:rsid w:val="00AC1C76"/>
    <w:rsid w:val="00AC2CA9"/>
    <w:rsid w:val="00AC2E67"/>
    <w:rsid w:val="00AC3B65"/>
    <w:rsid w:val="00AC416B"/>
    <w:rsid w:val="00AC48E4"/>
    <w:rsid w:val="00AC4FFB"/>
    <w:rsid w:val="00AC528F"/>
    <w:rsid w:val="00AC5B19"/>
    <w:rsid w:val="00AC68AF"/>
    <w:rsid w:val="00AC74B5"/>
    <w:rsid w:val="00AD00C5"/>
    <w:rsid w:val="00AD058F"/>
    <w:rsid w:val="00AD05CC"/>
    <w:rsid w:val="00AD07F8"/>
    <w:rsid w:val="00AD1484"/>
    <w:rsid w:val="00AD1794"/>
    <w:rsid w:val="00AD3CBD"/>
    <w:rsid w:val="00AD5075"/>
    <w:rsid w:val="00AD53BB"/>
    <w:rsid w:val="00AD553C"/>
    <w:rsid w:val="00AD5D92"/>
    <w:rsid w:val="00AD6E9D"/>
    <w:rsid w:val="00AD74DF"/>
    <w:rsid w:val="00AE01C2"/>
    <w:rsid w:val="00AE02B2"/>
    <w:rsid w:val="00AE07E6"/>
    <w:rsid w:val="00AE0A26"/>
    <w:rsid w:val="00AE177A"/>
    <w:rsid w:val="00AE4CE2"/>
    <w:rsid w:val="00AE4D70"/>
    <w:rsid w:val="00AE5323"/>
    <w:rsid w:val="00AE560D"/>
    <w:rsid w:val="00AE604B"/>
    <w:rsid w:val="00AE7A7B"/>
    <w:rsid w:val="00AF086F"/>
    <w:rsid w:val="00AF0E07"/>
    <w:rsid w:val="00AF13B2"/>
    <w:rsid w:val="00AF18E6"/>
    <w:rsid w:val="00AF2873"/>
    <w:rsid w:val="00AF2DA7"/>
    <w:rsid w:val="00AF31E1"/>
    <w:rsid w:val="00AF3456"/>
    <w:rsid w:val="00AF4968"/>
    <w:rsid w:val="00AF65E0"/>
    <w:rsid w:val="00AF6677"/>
    <w:rsid w:val="00AF7ADB"/>
    <w:rsid w:val="00B00477"/>
    <w:rsid w:val="00B0092A"/>
    <w:rsid w:val="00B01461"/>
    <w:rsid w:val="00B02731"/>
    <w:rsid w:val="00B02BFB"/>
    <w:rsid w:val="00B04A0E"/>
    <w:rsid w:val="00B04D00"/>
    <w:rsid w:val="00B054E8"/>
    <w:rsid w:val="00B058F3"/>
    <w:rsid w:val="00B05AAF"/>
    <w:rsid w:val="00B05BA6"/>
    <w:rsid w:val="00B06138"/>
    <w:rsid w:val="00B077DD"/>
    <w:rsid w:val="00B07D0F"/>
    <w:rsid w:val="00B10371"/>
    <w:rsid w:val="00B10C3A"/>
    <w:rsid w:val="00B10EB7"/>
    <w:rsid w:val="00B11A54"/>
    <w:rsid w:val="00B12107"/>
    <w:rsid w:val="00B128A5"/>
    <w:rsid w:val="00B13357"/>
    <w:rsid w:val="00B15A16"/>
    <w:rsid w:val="00B15BE7"/>
    <w:rsid w:val="00B169DC"/>
    <w:rsid w:val="00B16DAD"/>
    <w:rsid w:val="00B1717D"/>
    <w:rsid w:val="00B17DAB"/>
    <w:rsid w:val="00B20846"/>
    <w:rsid w:val="00B216B5"/>
    <w:rsid w:val="00B21988"/>
    <w:rsid w:val="00B21CA8"/>
    <w:rsid w:val="00B220BB"/>
    <w:rsid w:val="00B2227E"/>
    <w:rsid w:val="00B22A49"/>
    <w:rsid w:val="00B23881"/>
    <w:rsid w:val="00B23DEC"/>
    <w:rsid w:val="00B23EAA"/>
    <w:rsid w:val="00B24066"/>
    <w:rsid w:val="00B251C9"/>
    <w:rsid w:val="00B252D8"/>
    <w:rsid w:val="00B26BA1"/>
    <w:rsid w:val="00B272E0"/>
    <w:rsid w:val="00B3015A"/>
    <w:rsid w:val="00B30286"/>
    <w:rsid w:val="00B30897"/>
    <w:rsid w:val="00B31D35"/>
    <w:rsid w:val="00B343EC"/>
    <w:rsid w:val="00B35828"/>
    <w:rsid w:val="00B366EE"/>
    <w:rsid w:val="00B40DD3"/>
    <w:rsid w:val="00B41AAB"/>
    <w:rsid w:val="00B41B9A"/>
    <w:rsid w:val="00B42672"/>
    <w:rsid w:val="00B43C52"/>
    <w:rsid w:val="00B44192"/>
    <w:rsid w:val="00B46084"/>
    <w:rsid w:val="00B47459"/>
    <w:rsid w:val="00B475CC"/>
    <w:rsid w:val="00B47841"/>
    <w:rsid w:val="00B47D49"/>
    <w:rsid w:val="00B500BC"/>
    <w:rsid w:val="00B50D56"/>
    <w:rsid w:val="00B511C7"/>
    <w:rsid w:val="00B5196E"/>
    <w:rsid w:val="00B53070"/>
    <w:rsid w:val="00B53549"/>
    <w:rsid w:val="00B53D87"/>
    <w:rsid w:val="00B547F8"/>
    <w:rsid w:val="00B54D38"/>
    <w:rsid w:val="00B54ED3"/>
    <w:rsid w:val="00B55761"/>
    <w:rsid w:val="00B560CC"/>
    <w:rsid w:val="00B56269"/>
    <w:rsid w:val="00B56FDB"/>
    <w:rsid w:val="00B573A1"/>
    <w:rsid w:val="00B60512"/>
    <w:rsid w:val="00B612E6"/>
    <w:rsid w:val="00B61762"/>
    <w:rsid w:val="00B62831"/>
    <w:rsid w:val="00B6647D"/>
    <w:rsid w:val="00B66A26"/>
    <w:rsid w:val="00B66B28"/>
    <w:rsid w:val="00B66CEE"/>
    <w:rsid w:val="00B67B1D"/>
    <w:rsid w:val="00B7021E"/>
    <w:rsid w:val="00B7168E"/>
    <w:rsid w:val="00B716D8"/>
    <w:rsid w:val="00B71AA4"/>
    <w:rsid w:val="00B7285F"/>
    <w:rsid w:val="00B73172"/>
    <w:rsid w:val="00B73621"/>
    <w:rsid w:val="00B73BBC"/>
    <w:rsid w:val="00B748C3"/>
    <w:rsid w:val="00B74A49"/>
    <w:rsid w:val="00B74EA2"/>
    <w:rsid w:val="00B752FB"/>
    <w:rsid w:val="00B76D5A"/>
    <w:rsid w:val="00B77186"/>
    <w:rsid w:val="00B77268"/>
    <w:rsid w:val="00B80670"/>
    <w:rsid w:val="00B80B5E"/>
    <w:rsid w:val="00B81061"/>
    <w:rsid w:val="00B81D55"/>
    <w:rsid w:val="00B826D6"/>
    <w:rsid w:val="00B8331C"/>
    <w:rsid w:val="00B83D37"/>
    <w:rsid w:val="00B850DB"/>
    <w:rsid w:val="00B8590A"/>
    <w:rsid w:val="00B85C54"/>
    <w:rsid w:val="00B8692A"/>
    <w:rsid w:val="00B87547"/>
    <w:rsid w:val="00B87F4D"/>
    <w:rsid w:val="00B92243"/>
    <w:rsid w:val="00B92642"/>
    <w:rsid w:val="00B92718"/>
    <w:rsid w:val="00B92BD5"/>
    <w:rsid w:val="00B92FF5"/>
    <w:rsid w:val="00B96177"/>
    <w:rsid w:val="00B9664C"/>
    <w:rsid w:val="00B96B9E"/>
    <w:rsid w:val="00B9755D"/>
    <w:rsid w:val="00BA0A2F"/>
    <w:rsid w:val="00BA0C4D"/>
    <w:rsid w:val="00BA13BE"/>
    <w:rsid w:val="00BA1ECA"/>
    <w:rsid w:val="00BA25B0"/>
    <w:rsid w:val="00BA4202"/>
    <w:rsid w:val="00BA4C5D"/>
    <w:rsid w:val="00BA5015"/>
    <w:rsid w:val="00BA54B7"/>
    <w:rsid w:val="00BA5993"/>
    <w:rsid w:val="00BA5C51"/>
    <w:rsid w:val="00BA61E0"/>
    <w:rsid w:val="00BA6B28"/>
    <w:rsid w:val="00BA70E4"/>
    <w:rsid w:val="00BB0786"/>
    <w:rsid w:val="00BB0F76"/>
    <w:rsid w:val="00BB1356"/>
    <w:rsid w:val="00BB16AB"/>
    <w:rsid w:val="00BB193C"/>
    <w:rsid w:val="00BB1988"/>
    <w:rsid w:val="00BB2157"/>
    <w:rsid w:val="00BB2A0E"/>
    <w:rsid w:val="00BB3A07"/>
    <w:rsid w:val="00BB4AA7"/>
    <w:rsid w:val="00BB56F2"/>
    <w:rsid w:val="00BB62D5"/>
    <w:rsid w:val="00BC0BEA"/>
    <w:rsid w:val="00BC1153"/>
    <w:rsid w:val="00BC1ED1"/>
    <w:rsid w:val="00BC1F6B"/>
    <w:rsid w:val="00BC2CDF"/>
    <w:rsid w:val="00BC2D4B"/>
    <w:rsid w:val="00BC31F1"/>
    <w:rsid w:val="00BC3313"/>
    <w:rsid w:val="00BC349A"/>
    <w:rsid w:val="00BC3CB5"/>
    <w:rsid w:val="00BC4678"/>
    <w:rsid w:val="00BC492A"/>
    <w:rsid w:val="00BC4B85"/>
    <w:rsid w:val="00BC5BD1"/>
    <w:rsid w:val="00BC6A5B"/>
    <w:rsid w:val="00BC6B35"/>
    <w:rsid w:val="00BC702D"/>
    <w:rsid w:val="00BC7988"/>
    <w:rsid w:val="00BC7D36"/>
    <w:rsid w:val="00BC7DC2"/>
    <w:rsid w:val="00BD0264"/>
    <w:rsid w:val="00BD0725"/>
    <w:rsid w:val="00BD15B8"/>
    <w:rsid w:val="00BD2079"/>
    <w:rsid w:val="00BD28C7"/>
    <w:rsid w:val="00BD3139"/>
    <w:rsid w:val="00BD3737"/>
    <w:rsid w:val="00BD4A62"/>
    <w:rsid w:val="00BD5623"/>
    <w:rsid w:val="00BD5FA5"/>
    <w:rsid w:val="00BD6440"/>
    <w:rsid w:val="00BD6A4B"/>
    <w:rsid w:val="00BD786B"/>
    <w:rsid w:val="00BE3476"/>
    <w:rsid w:val="00BE529B"/>
    <w:rsid w:val="00BE5847"/>
    <w:rsid w:val="00BE5A7E"/>
    <w:rsid w:val="00BE5E6F"/>
    <w:rsid w:val="00BE6D0D"/>
    <w:rsid w:val="00BE6F00"/>
    <w:rsid w:val="00BE7BE4"/>
    <w:rsid w:val="00BF0AA0"/>
    <w:rsid w:val="00BF0D56"/>
    <w:rsid w:val="00BF0E76"/>
    <w:rsid w:val="00BF0F59"/>
    <w:rsid w:val="00BF1F0F"/>
    <w:rsid w:val="00BF2BE0"/>
    <w:rsid w:val="00BF4974"/>
    <w:rsid w:val="00BF4F7F"/>
    <w:rsid w:val="00BF5252"/>
    <w:rsid w:val="00BF7417"/>
    <w:rsid w:val="00C00AA5"/>
    <w:rsid w:val="00C00B4E"/>
    <w:rsid w:val="00C0130D"/>
    <w:rsid w:val="00C01827"/>
    <w:rsid w:val="00C02832"/>
    <w:rsid w:val="00C02AD0"/>
    <w:rsid w:val="00C02F07"/>
    <w:rsid w:val="00C0346D"/>
    <w:rsid w:val="00C04118"/>
    <w:rsid w:val="00C0419D"/>
    <w:rsid w:val="00C052C2"/>
    <w:rsid w:val="00C07B66"/>
    <w:rsid w:val="00C10A17"/>
    <w:rsid w:val="00C11942"/>
    <w:rsid w:val="00C121A3"/>
    <w:rsid w:val="00C12D6B"/>
    <w:rsid w:val="00C1376D"/>
    <w:rsid w:val="00C14354"/>
    <w:rsid w:val="00C14C05"/>
    <w:rsid w:val="00C15309"/>
    <w:rsid w:val="00C15491"/>
    <w:rsid w:val="00C16464"/>
    <w:rsid w:val="00C17136"/>
    <w:rsid w:val="00C22046"/>
    <w:rsid w:val="00C22318"/>
    <w:rsid w:val="00C23443"/>
    <w:rsid w:val="00C25302"/>
    <w:rsid w:val="00C25679"/>
    <w:rsid w:val="00C256CD"/>
    <w:rsid w:val="00C25EDE"/>
    <w:rsid w:val="00C26198"/>
    <w:rsid w:val="00C264BC"/>
    <w:rsid w:val="00C2714E"/>
    <w:rsid w:val="00C279FC"/>
    <w:rsid w:val="00C27E1A"/>
    <w:rsid w:val="00C27F5C"/>
    <w:rsid w:val="00C30395"/>
    <w:rsid w:val="00C30480"/>
    <w:rsid w:val="00C311B9"/>
    <w:rsid w:val="00C314EE"/>
    <w:rsid w:val="00C321DB"/>
    <w:rsid w:val="00C323D1"/>
    <w:rsid w:val="00C32E73"/>
    <w:rsid w:val="00C336DB"/>
    <w:rsid w:val="00C3375C"/>
    <w:rsid w:val="00C337E1"/>
    <w:rsid w:val="00C3436F"/>
    <w:rsid w:val="00C34A7A"/>
    <w:rsid w:val="00C34C09"/>
    <w:rsid w:val="00C34DB5"/>
    <w:rsid w:val="00C34EA9"/>
    <w:rsid w:val="00C354D8"/>
    <w:rsid w:val="00C35793"/>
    <w:rsid w:val="00C35F65"/>
    <w:rsid w:val="00C361AE"/>
    <w:rsid w:val="00C36784"/>
    <w:rsid w:val="00C36874"/>
    <w:rsid w:val="00C37068"/>
    <w:rsid w:val="00C40159"/>
    <w:rsid w:val="00C402C0"/>
    <w:rsid w:val="00C409E0"/>
    <w:rsid w:val="00C40D91"/>
    <w:rsid w:val="00C41A1C"/>
    <w:rsid w:val="00C420C5"/>
    <w:rsid w:val="00C42B31"/>
    <w:rsid w:val="00C433B1"/>
    <w:rsid w:val="00C4365B"/>
    <w:rsid w:val="00C45888"/>
    <w:rsid w:val="00C4683C"/>
    <w:rsid w:val="00C46F37"/>
    <w:rsid w:val="00C476CD"/>
    <w:rsid w:val="00C47C0C"/>
    <w:rsid w:val="00C51408"/>
    <w:rsid w:val="00C51876"/>
    <w:rsid w:val="00C5208D"/>
    <w:rsid w:val="00C53249"/>
    <w:rsid w:val="00C54906"/>
    <w:rsid w:val="00C54DDA"/>
    <w:rsid w:val="00C55196"/>
    <w:rsid w:val="00C5529E"/>
    <w:rsid w:val="00C552D5"/>
    <w:rsid w:val="00C554F5"/>
    <w:rsid w:val="00C56844"/>
    <w:rsid w:val="00C578C8"/>
    <w:rsid w:val="00C6191D"/>
    <w:rsid w:val="00C62EDF"/>
    <w:rsid w:val="00C6368E"/>
    <w:rsid w:val="00C63E6D"/>
    <w:rsid w:val="00C63F38"/>
    <w:rsid w:val="00C646B6"/>
    <w:rsid w:val="00C65169"/>
    <w:rsid w:val="00C6588C"/>
    <w:rsid w:val="00C659AE"/>
    <w:rsid w:val="00C65FAF"/>
    <w:rsid w:val="00C6676A"/>
    <w:rsid w:val="00C67CC7"/>
    <w:rsid w:val="00C7279B"/>
    <w:rsid w:val="00C73563"/>
    <w:rsid w:val="00C73F20"/>
    <w:rsid w:val="00C749C2"/>
    <w:rsid w:val="00C75DF2"/>
    <w:rsid w:val="00C76BA7"/>
    <w:rsid w:val="00C771DA"/>
    <w:rsid w:val="00C773DB"/>
    <w:rsid w:val="00C8014F"/>
    <w:rsid w:val="00C80B0C"/>
    <w:rsid w:val="00C833FD"/>
    <w:rsid w:val="00C84B93"/>
    <w:rsid w:val="00C84D3A"/>
    <w:rsid w:val="00C84F38"/>
    <w:rsid w:val="00C85336"/>
    <w:rsid w:val="00C86076"/>
    <w:rsid w:val="00C86243"/>
    <w:rsid w:val="00C86B2B"/>
    <w:rsid w:val="00C86F6E"/>
    <w:rsid w:val="00C8723F"/>
    <w:rsid w:val="00C907B3"/>
    <w:rsid w:val="00C90B54"/>
    <w:rsid w:val="00C9204C"/>
    <w:rsid w:val="00C92699"/>
    <w:rsid w:val="00C93A0C"/>
    <w:rsid w:val="00C93C13"/>
    <w:rsid w:val="00C94197"/>
    <w:rsid w:val="00C948A1"/>
    <w:rsid w:val="00C95258"/>
    <w:rsid w:val="00C95610"/>
    <w:rsid w:val="00C95F1D"/>
    <w:rsid w:val="00C96B95"/>
    <w:rsid w:val="00C96E4B"/>
    <w:rsid w:val="00C97A10"/>
    <w:rsid w:val="00C97B99"/>
    <w:rsid w:val="00CA010E"/>
    <w:rsid w:val="00CA04D7"/>
    <w:rsid w:val="00CA09DC"/>
    <w:rsid w:val="00CA1DF0"/>
    <w:rsid w:val="00CA20E2"/>
    <w:rsid w:val="00CA29DD"/>
    <w:rsid w:val="00CA2AD0"/>
    <w:rsid w:val="00CA316D"/>
    <w:rsid w:val="00CA3EE6"/>
    <w:rsid w:val="00CA457E"/>
    <w:rsid w:val="00CA4AA8"/>
    <w:rsid w:val="00CA52C3"/>
    <w:rsid w:val="00CA60BA"/>
    <w:rsid w:val="00CA61F9"/>
    <w:rsid w:val="00CA7903"/>
    <w:rsid w:val="00CB0FFC"/>
    <w:rsid w:val="00CB1963"/>
    <w:rsid w:val="00CB1DED"/>
    <w:rsid w:val="00CB206A"/>
    <w:rsid w:val="00CB27F0"/>
    <w:rsid w:val="00CB45D6"/>
    <w:rsid w:val="00CB53F8"/>
    <w:rsid w:val="00CB60D1"/>
    <w:rsid w:val="00CB6E82"/>
    <w:rsid w:val="00CB7554"/>
    <w:rsid w:val="00CB7755"/>
    <w:rsid w:val="00CB782D"/>
    <w:rsid w:val="00CC0059"/>
    <w:rsid w:val="00CC051B"/>
    <w:rsid w:val="00CC10C3"/>
    <w:rsid w:val="00CC1716"/>
    <w:rsid w:val="00CC1824"/>
    <w:rsid w:val="00CC1C96"/>
    <w:rsid w:val="00CC3A48"/>
    <w:rsid w:val="00CC3DD9"/>
    <w:rsid w:val="00CC3EFC"/>
    <w:rsid w:val="00CC3F95"/>
    <w:rsid w:val="00CC4351"/>
    <w:rsid w:val="00CC47D4"/>
    <w:rsid w:val="00CC5C98"/>
    <w:rsid w:val="00CC6EC9"/>
    <w:rsid w:val="00CD1055"/>
    <w:rsid w:val="00CD22DC"/>
    <w:rsid w:val="00CD24D2"/>
    <w:rsid w:val="00CD2D61"/>
    <w:rsid w:val="00CD334B"/>
    <w:rsid w:val="00CD3472"/>
    <w:rsid w:val="00CD34EE"/>
    <w:rsid w:val="00CD400E"/>
    <w:rsid w:val="00CD6570"/>
    <w:rsid w:val="00CD6C20"/>
    <w:rsid w:val="00CE0119"/>
    <w:rsid w:val="00CE014C"/>
    <w:rsid w:val="00CE16F3"/>
    <w:rsid w:val="00CE1A5F"/>
    <w:rsid w:val="00CE2AFE"/>
    <w:rsid w:val="00CE48E3"/>
    <w:rsid w:val="00CE4EE9"/>
    <w:rsid w:val="00CE5458"/>
    <w:rsid w:val="00CE61FF"/>
    <w:rsid w:val="00CE6F0B"/>
    <w:rsid w:val="00CE7CB2"/>
    <w:rsid w:val="00CE7D53"/>
    <w:rsid w:val="00CF05D7"/>
    <w:rsid w:val="00CF14E4"/>
    <w:rsid w:val="00CF1734"/>
    <w:rsid w:val="00CF17D2"/>
    <w:rsid w:val="00CF23FD"/>
    <w:rsid w:val="00CF3026"/>
    <w:rsid w:val="00CF6086"/>
    <w:rsid w:val="00CF6E76"/>
    <w:rsid w:val="00CF7315"/>
    <w:rsid w:val="00CF738C"/>
    <w:rsid w:val="00CF7B66"/>
    <w:rsid w:val="00D00341"/>
    <w:rsid w:val="00D011F5"/>
    <w:rsid w:val="00D01E35"/>
    <w:rsid w:val="00D024BF"/>
    <w:rsid w:val="00D025A0"/>
    <w:rsid w:val="00D02FCF"/>
    <w:rsid w:val="00D0385B"/>
    <w:rsid w:val="00D045EB"/>
    <w:rsid w:val="00D04A39"/>
    <w:rsid w:val="00D04F87"/>
    <w:rsid w:val="00D05164"/>
    <w:rsid w:val="00D06399"/>
    <w:rsid w:val="00D06792"/>
    <w:rsid w:val="00D0722B"/>
    <w:rsid w:val="00D07786"/>
    <w:rsid w:val="00D07A87"/>
    <w:rsid w:val="00D108E0"/>
    <w:rsid w:val="00D12782"/>
    <w:rsid w:val="00D1278F"/>
    <w:rsid w:val="00D128A1"/>
    <w:rsid w:val="00D12B63"/>
    <w:rsid w:val="00D13590"/>
    <w:rsid w:val="00D13970"/>
    <w:rsid w:val="00D1427F"/>
    <w:rsid w:val="00D16031"/>
    <w:rsid w:val="00D16663"/>
    <w:rsid w:val="00D17153"/>
    <w:rsid w:val="00D17B67"/>
    <w:rsid w:val="00D17C7E"/>
    <w:rsid w:val="00D20133"/>
    <w:rsid w:val="00D2132B"/>
    <w:rsid w:val="00D214B8"/>
    <w:rsid w:val="00D21982"/>
    <w:rsid w:val="00D22108"/>
    <w:rsid w:val="00D2221C"/>
    <w:rsid w:val="00D2298C"/>
    <w:rsid w:val="00D229D3"/>
    <w:rsid w:val="00D22D27"/>
    <w:rsid w:val="00D23092"/>
    <w:rsid w:val="00D230CF"/>
    <w:rsid w:val="00D23149"/>
    <w:rsid w:val="00D2335A"/>
    <w:rsid w:val="00D23420"/>
    <w:rsid w:val="00D24568"/>
    <w:rsid w:val="00D252D7"/>
    <w:rsid w:val="00D25BD4"/>
    <w:rsid w:val="00D25F6E"/>
    <w:rsid w:val="00D2633F"/>
    <w:rsid w:val="00D27039"/>
    <w:rsid w:val="00D27BF0"/>
    <w:rsid w:val="00D307F9"/>
    <w:rsid w:val="00D30C51"/>
    <w:rsid w:val="00D31735"/>
    <w:rsid w:val="00D31836"/>
    <w:rsid w:val="00D322C6"/>
    <w:rsid w:val="00D32734"/>
    <w:rsid w:val="00D328EA"/>
    <w:rsid w:val="00D3296D"/>
    <w:rsid w:val="00D3308F"/>
    <w:rsid w:val="00D33A0F"/>
    <w:rsid w:val="00D3432F"/>
    <w:rsid w:val="00D34B7D"/>
    <w:rsid w:val="00D350C9"/>
    <w:rsid w:val="00D35111"/>
    <w:rsid w:val="00D35391"/>
    <w:rsid w:val="00D35F69"/>
    <w:rsid w:val="00D37996"/>
    <w:rsid w:val="00D37AF8"/>
    <w:rsid w:val="00D37B09"/>
    <w:rsid w:val="00D413FE"/>
    <w:rsid w:val="00D41A19"/>
    <w:rsid w:val="00D42958"/>
    <w:rsid w:val="00D42E3A"/>
    <w:rsid w:val="00D42EE8"/>
    <w:rsid w:val="00D44928"/>
    <w:rsid w:val="00D45FBC"/>
    <w:rsid w:val="00D4605F"/>
    <w:rsid w:val="00D46408"/>
    <w:rsid w:val="00D46D40"/>
    <w:rsid w:val="00D47AD2"/>
    <w:rsid w:val="00D47D22"/>
    <w:rsid w:val="00D5120A"/>
    <w:rsid w:val="00D51371"/>
    <w:rsid w:val="00D51458"/>
    <w:rsid w:val="00D51E6C"/>
    <w:rsid w:val="00D5220F"/>
    <w:rsid w:val="00D52DB4"/>
    <w:rsid w:val="00D537FC"/>
    <w:rsid w:val="00D551D1"/>
    <w:rsid w:val="00D5569A"/>
    <w:rsid w:val="00D55BD7"/>
    <w:rsid w:val="00D561FC"/>
    <w:rsid w:val="00D562C3"/>
    <w:rsid w:val="00D5768D"/>
    <w:rsid w:val="00D57709"/>
    <w:rsid w:val="00D57B44"/>
    <w:rsid w:val="00D57CFE"/>
    <w:rsid w:val="00D57DB5"/>
    <w:rsid w:val="00D60F0F"/>
    <w:rsid w:val="00D6122F"/>
    <w:rsid w:val="00D6196E"/>
    <w:rsid w:val="00D61EE9"/>
    <w:rsid w:val="00D625CC"/>
    <w:rsid w:val="00D6288F"/>
    <w:rsid w:val="00D62A84"/>
    <w:rsid w:val="00D62C0F"/>
    <w:rsid w:val="00D63BA8"/>
    <w:rsid w:val="00D63DFD"/>
    <w:rsid w:val="00D6428E"/>
    <w:rsid w:val="00D6666C"/>
    <w:rsid w:val="00D66EF8"/>
    <w:rsid w:val="00D67494"/>
    <w:rsid w:val="00D67950"/>
    <w:rsid w:val="00D67981"/>
    <w:rsid w:val="00D7162F"/>
    <w:rsid w:val="00D71E37"/>
    <w:rsid w:val="00D73153"/>
    <w:rsid w:val="00D743BD"/>
    <w:rsid w:val="00D749F6"/>
    <w:rsid w:val="00D74BAB"/>
    <w:rsid w:val="00D771AE"/>
    <w:rsid w:val="00D773B1"/>
    <w:rsid w:val="00D7787D"/>
    <w:rsid w:val="00D77DF9"/>
    <w:rsid w:val="00D77E73"/>
    <w:rsid w:val="00D81848"/>
    <w:rsid w:val="00D81CC2"/>
    <w:rsid w:val="00D81D8B"/>
    <w:rsid w:val="00D81E9D"/>
    <w:rsid w:val="00D822F9"/>
    <w:rsid w:val="00D82791"/>
    <w:rsid w:val="00D82848"/>
    <w:rsid w:val="00D83F26"/>
    <w:rsid w:val="00D841C5"/>
    <w:rsid w:val="00D84C8F"/>
    <w:rsid w:val="00D85DE0"/>
    <w:rsid w:val="00D85E9C"/>
    <w:rsid w:val="00D85ED1"/>
    <w:rsid w:val="00D8666E"/>
    <w:rsid w:val="00D86807"/>
    <w:rsid w:val="00D86B59"/>
    <w:rsid w:val="00D86BBE"/>
    <w:rsid w:val="00D86DD5"/>
    <w:rsid w:val="00D86E6D"/>
    <w:rsid w:val="00D870B1"/>
    <w:rsid w:val="00D87470"/>
    <w:rsid w:val="00D87787"/>
    <w:rsid w:val="00D87CAB"/>
    <w:rsid w:val="00D87DA0"/>
    <w:rsid w:val="00D87E6F"/>
    <w:rsid w:val="00D87F03"/>
    <w:rsid w:val="00D900D4"/>
    <w:rsid w:val="00D90E45"/>
    <w:rsid w:val="00D91787"/>
    <w:rsid w:val="00D921CB"/>
    <w:rsid w:val="00D922AF"/>
    <w:rsid w:val="00D927DF"/>
    <w:rsid w:val="00D9290C"/>
    <w:rsid w:val="00D92BE1"/>
    <w:rsid w:val="00D92E55"/>
    <w:rsid w:val="00D93994"/>
    <w:rsid w:val="00D939FB"/>
    <w:rsid w:val="00D940AF"/>
    <w:rsid w:val="00D94356"/>
    <w:rsid w:val="00D9635C"/>
    <w:rsid w:val="00D97531"/>
    <w:rsid w:val="00DA01EA"/>
    <w:rsid w:val="00DA02E1"/>
    <w:rsid w:val="00DA1FAE"/>
    <w:rsid w:val="00DA2EBF"/>
    <w:rsid w:val="00DA2F50"/>
    <w:rsid w:val="00DA2FB6"/>
    <w:rsid w:val="00DA3306"/>
    <w:rsid w:val="00DA34D2"/>
    <w:rsid w:val="00DA3B7B"/>
    <w:rsid w:val="00DA6375"/>
    <w:rsid w:val="00DA6E68"/>
    <w:rsid w:val="00DA738C"/>
    <w:rsid w:val="00DA788A"/>
    <w:rsid w:val="00DA790C"/>
    <w:rsid w:val="00DA7C2D"/>
    <w:rsid w:val="00DA7DE4"/>
    <w:rsid w:val="00DB03D8"/>
    <w:rsid w:val="00DB0C4F"/>
    <w:rsid w:val="00DB0EFE"/>
    <w:rsid w:val="00DB1379"/>
    <w:rsid w:val="00DB1DB0"/>
    <w:rsid w:val="00DB1EBB"/>
    <w:rsid w:val="00DB2982"/>
    <w:rsid w:val="00DB3564"/>
    <w:rsid w:val="00DB38A1"/>
    <w:rsid w:val="00DB3D26"/>
    <w:rsid w:val="00DB46C5"/>
    <w:rsid w:val="00DB4B2F"/>
    <w:rsid w:val="00DB5332"/>
    <w:rsid w:val="00DB5E19"/>
    <w:rsid w:val="00DB61D6"/>
    <w:rsid w:val="00DB7310"/>
    <w:rsid w:val="00DB758C"/>
    <w:rsid w:val="00DB75AB"/>
    <w:rsid w:val="00DB7A3C"/>
    <w:rsid w:val="00DC01A2"/>
    <w:rsid w:val="00DC1494"/>
    <w:rsid w:val="00DC3010"/>
    <w:rsid w:val="00DC6E94"/>
    <w:rsid w:val="00DC7D0A"/>
    <w:rsid w:val="00DD0CFD"/>
    <w:rsid w:val="00DD1317"/>
    <w:rsid w:val="00DD17A0"/>
    <w:rsid w:val="00DD23D3"/>
    <w:rsid w:val="00DD2B48"/>
    <w:rsid w:val="00DD3400"/>
    <w:rsid w:val="00DD4064"/>
    <w:rsid w:val="00DD406F"/>
    <w:rsid w:val="00DD4990"/>
    <w:rsid w:val="00DD4D9D"/>
    <w:rsid w:val="00DD4FFA"/>
    <w:rsid w:val="00DD546C"/>
    <w:rsid w:val="00DD57F5"/>
    <w:rsid w:val="00DD699F"/>
    <w:rsid w:val="00DD710A"/>
    <w:rsid w:val="00DD74C5"/>
    <w:rsid w:val="00DD75AD"/>
    <w:rsid w:val="00DD7CEF"/>
    <w:rsid w:val="00DE09A2"/>
    <w:rsid w:val="00DE14F4"/>
    <w:rsid w:val="00DE1CC9"/>
    <w:rsid w:val="00DE1F73"/>
    <w:rsid w:val="00DE2AF4"/>
    <w:rsid w:val="00DE302F"/>
    <w:rsid w:val="00DE5A53"/>
    <w:rsid w:val="00DE5F0A"/>
    <w:rsid w:val="00DE60AE"/>
    <w:rsid w:val="00DE7520"/>
    <w:rsid w:val="00DE7B28"/>
    <w:rsid w:val="00DF0797"/>
    <w:rsid w:val="00DF168C"/>
    <w:rsid w:val="00DF1AD3"/>
    <w:rsid w:val="00DF24E4"/>
    <w:rsid w:val="00DF348E"/>
    <w:rsid w:val="00DF358D"/>
    <w:rsid w:val="00DF375F"/>
    <w:rsid w:val="00DF4B3C"/>
    <w:rsid w:val="00DF4F77"/>
    <w:rsid w:val="00DF71FD"/>
    <w:rsid w:val="00DF7487"/>
    <w:rsid w:val="00E008CF"/>
    <w:rsid w:val="00E00EA8"/>
    <w:rsid w:val="00E00F11"/>
    <w:rsid w:val="00E010E1"/>
    <w:rsid w:val="00E0132B"/>
    <w:rsid w:val="00E017E1"/>
    <w:rsid w:val="00E0191B"/>
    <w:rsid w:val="00E025E5"/>
    <w:rsid w:val="00E034D2"/>
    <w:rsid w:val="00E03C5D"/>
    <w:rsid w:val="00E03CC5"/>
    <w:rsid w:val="00E046E2"/>
    <w:rsid w:val="00E05263"/>
    <w:rsid w:val="00E058A6"/>
    <w:rsid w:val="00E06B9D"/>
    <w:rsid w:val="00E0733A"/>
    <w:rsid w:val="00E077E3"/>
    <w:rsid w:val="00E102DB"/>
    <w:rsid w:val="00E10725"/>
    <w:rsid w:val="00E1215A"/>
    <w:rsid w:val="00E12653"/>
    <w:rsid w:val="00E12A50"/>
    <w:rsid w:val="00E12D7E"/>
    <w:rsid w:val="00E14DCD"/>
    <w:rsid w:val="00E152E4"/>
    <w:rsid w:val="00E1545C"/>
    <w:rsid w:val="00E15905"/>
    <w:rsid w:val="00E162D4"/>
    <w:rsid w:val="00E16368"/>
    <w:rsid w:val="00E169F7"/>
    <w:rsid w:val="00E16E87"/>
    <w:rsid w:val="00E20AD1"/>
    <w:rsid w:val="00E20BBF"/>
    <w:rsid w:val="00E20F58"/>
    <w:rsid w:val="00E21159"/>
    <w:rsid w:val="00E21E61"/>
    <w:rsid w:val="00E22101"/>
    <w:rsid w:val="00E225D6"/>
    <w:rsid w:val="00E228A5"/>
    <w:rsid w:val="00E22963"/>
    <w:rsid w:val="00E233EF"/>
    <w:rsid w:val="00E2393E"/>
    <w:rsid w:val="00E23FDE"/>
    <w:rsid w:val="00E2424B"/>
    <w:rsid w:val="00E27C38"/>
    <w:rsid w:val="00E30A34"/>
    <w:rsid w:val="00E30A86"/>
    <w:rsid w:val="00E30B64"/>
    <w:rsid w:val="00E31562"/>
    <w:rsid w:val="00E320C4"/>
    <w:rsid w:val="00E3300A"/>
    <w:rsid w:val="00E339E5"/>
    <w:rsid w:val="00E33BA9"/>
    <w:rsid w:val="00E34695"/>
    <w:rsid w:val="00E34E3C"/>
    <w:rsid w:val="00E35B9A"/>
    <w:rsid w:val="00E35C30"/>
    <w:rsid w:val="00E35F5E"/>
    <w:rsid w:val="00E36935"/>
    <w:rsid w:val="00E373A1"/>
    <w:rsid w:val="00E37BEE"/>
    <w:rsid w:val="00E40144"/>
    <w:rsid w:val="00E4033E"/>
    <w:rsid w:val="00E4045C"/>
    <w:rsid w:val="00E404E7"/>
    <w:rsid w:val="00E40798"/>
    <w:rsid w:val="00E40833"/>
    <w:rsid w:val="00E408DA"/>
    <w:rsid w:val="00E40DD3"/>
    <w:rsid w:val="00E40E3E"/>
    <w:rsid w:val="00E417D6"/>
    <w:rsid w:val="00E422A3"/>
    <w:rsid w:val="00E42819"/>
    <w:rsid w:val="00E42F94"/>
    <w:rsid w:val="00E43339"/>
    <w:rsid w:val="00E43382"/>
    <w:rsid w:val="00E43D47"/>
    <w:rsid w:val="00E44C94"/>
    <w:rsid w:val="00E44D7E"/>
    <w:rsid w:val="00E45277"/>
    <w:rsid w:val="00E45D6B"/>
    <w:rsid w:val="00E50948"/>
    <w:rsid w:val="00E50AAC"/>
    <w:rsid w:val="00E50CB5"/>
    <w:rsid w:val="00E5152B"/>
    <w:rsid w:val="00E515DC"/>
    <w:rsid w:val="00E51762"/>
    <w:rsid w:val="00E51931"/>
    <w:rsid w:val="00E51FB4"/>
    <w:rsid w:val="00E5207B"/>
    <w:rsid w:val="00E5226F"/>
    <w:rsid w:val="00E5259A"/>
    <w:rsid w:val="00E5437F"/>
    <w:rsid w:val="00E54495"/>
    <w:rsid w:val="00E544AB"/>
    <w:rsid w:val="00E558DD"/>
    <w:rsid w:val="00E55A45"/>
    <w:rsid w:val="00E55BD3"/>
    <w:rsid w:val="00E561A8"/>
    <w:rsid w:val="00E56CFF"/>
    <w:rsid w:val="00E57456"/>
    <w:rsid w:val="00E6025D"/>
    <w:rsid w:val="00E609E8"/>
    <w:rsid w:val="00E610B9"/>
    <w:rsid w:val="00E62439"/>
    <w:rsid w:val="00E62955"/>
    <w:rsid w:val="00E629E0"/>
    <w:rsid w:val="00E62A18"/>
    <w:rsid w:val="00E63EBD"/>
    <w:rsid w:val="00E65134"/>
    <w:rsid w:val="00E653A8"/>
    <w:rsid w:val="00E65458"/>
    <w:rsid w:val="00E66359"/>
    <w:rsid w:val="00E6678E"/>
    <w:rsid w:val="00E66858"/>
    <w:rsid w:val="00E66A38"/>
    <w:rsid w:val="00E66B28"/>
    <w:rsid w:val="00E7068C"/>
    <w:rsid w:val="00E71379"/>
    <w:rsid w:val="00E71A65"/>
    <w:rsid w:val="00E73BF6"/>
    <w:rsid w:val="00E74638"/>
    <w:rsid w:val="00E748EB"/>
    <w:rsid w:val="00E75F98"/>
    <w:rsid w:val="00E76650"/>
    <w:rsid w:val="00E77648"/>
    <w:rsid w:val="00E802F3"/>
    <w:rsid w:val="00E80664"/>
    <w:rsid w:val="00E8109C"/>
    <w:rsid w:val="00E81EE3"/>
    <w:rsid w:val="00E8218E"/>
    <w:rsid w:val="00E827B7"/>
    <w:rsid w:val="00E82DD9"/>
    <w:rsid w:val="00E82EEC"/>
    <w:rsid w:val="00E86156"/>
    <w:rsid w:val="00E8737C"/>
    <w:rsid w:val="00E879F0"/>
    <w:rsid w:val="00E90125"/>
    <w:rsid w:val="00E90A03"/>
    <w:rsid w:val="00E90F8A"/>
    <w:rsid w:val="00E91A87"/>
    <w:rsid w:val="00E92874"/>
    <w:rsid w:val="00E93528"/>
    <w:rsid w:val="00E93A1D"/>
    <w:rsid w:val="00E949C3"/>
    <w:rsid w:val="00E94A89"/>
    <w:rsid w:val="00E94F75"/>
    <w:rsid w:val="00E95AD2"/>
    <w:rsid w:val="00E95F84"/>
    <w:rsid w:val="00E95FB1"/>
    <w:rsid w:val="00E97A69"/>
    <w:rsid w:val="00EA03DA"/>
    <w:rsid w:val="00EA04D4"/>
    <w:rsid w:val="00EA08DD"/>
    <w:rsid w:val="00EA0D32"/>
    <w:rsid w:val="00EA18B9"/>
    <w:rsid w:val="00EA1EFB"/>
    <w:rsid w:val="00EA25F4"/>
    <w:rsid w:val="00EA3589"/>
    <w:rsid w:val="00EA38CE"/>
    <w:rsid w:val="00EA452B"/>
    <w:rsid w:val="00EA4A61"/>
    <w:rsid w:val="00EA4B00"/>
    <w:rsid w:val="00EA4CC4"/>
    <w:rsid w:val="00EA549F"/>
    <w:rsid w:val="00EA553E"/>
    <w:rsid w:val="00EA6F5A"/>
    <w:rsid w:val="00EA713F"/>
    <w:rsid w:val="00EA75E2"/>
    <w:rsid w:val="00EA7C81"/>
    <w:rsid w:val="00EB137C"/>
    <w:rsid w:val="00EB2B56"/>
    <w:rsid w:val="00EB33C0"/>
    <w:rsid w:val="00EB38BF"/>
    <w:rsid w:val="00EB3B68"/>
    <w:rsid w:val="00EB4423"/>
    <w:rsid w:val="00EB5381"/>
    <w:rsid w:val="00EB631E"/>
    <w:rsid w:val="00EB69DF"/>
    <w:rsid w:val="00EB6A40"/>
    <w:rsid w:val="00EB745D"/>
    <w:rsid w:val="00EC02DC"/>
    <w:rsid w:val="00EC0782"/>
    <w:rsid w:val="00EC11DF"/>
    <w:rsid w:val="00EC1232"/>
    <w:rsid w:val="00EC15B6"/>
    <w:rsid w:val="00EC20A7"/>
    <w:rsid w:val="00EC2580"/>
    <w:rsid w:val="00EC2C69"/>
    <w:rsid w:val="00EC2C8D"/>
    <w:rsid w:val="00EC491A"/>
    <w:rsid w:val="00EC4B10"/>
    <w:rsid w:val="00EC50F4"/>
    <w:rsid w:val="00EC5210"/>
    <w:rsid w:val="00EC53B7"/>
    <w:rsid w:val="00EC64D0"/>
    <w:rsid w:val="00EC67A2"/>
    <w:rsid w:val="00EC6E6A"/>
    <w:rsid w:val="00EC6FFE"/>
    <w:rsid w:val="00EC73C3"/>
    <w:rsid w:val="00EC791A"/>
    <w:rsid w:val="00EC7B26"/>
    <w:rsid w:val="00ED0202"/>
    <w:rsid w:val="00ED07F8"/>
    <w:rsid w:val="00ED21F1"/>
    <w:rsid w:val="00ED3240"/>
    <w:rsid w:val="00ED33ED"/>
    <w:rsid w:val="00ED3F09"/>
    <w:rsid w:val="00ED4B95"/>
    <w:rsid w:val="00ED587F"/>
    <w:rsid w:val="00ED5944"/>
    <w:rsid w:val="00ED5E8A"/>
    <w:rsid w:val="00ED63C7"/>
    <w:rsid w:val="00ED700E"/>
    <w:rsid w:val="00ED7190"/>
    <w:rsid w:val="00ED76A2"/>
    <w:rsid w:val="00ED7A62"/>
    <w:rsid w:val="00ED7DDA"/>
    <w:rsid w:val="00ED7F02"/>
    <w:rsid w:val="00EE0328"/>
    <w:rsid w:val="00EE0597"/>
    <w:rsid w:val="00EE0E22"/>
    <w:rsid w:val="00EE1513"/>
    <w:rsid w:val="00EE160D"/>
    <w:rsid w:val="00EE1E54"/>
    <w:rsid w:val="00EE5BFC"/>
    <w:rsid w:val="00EE6689"/>
    <w:rsid w:val="00EE6B27"/>
    <w:rsid w:val="00EE6BBE"/>
    <w:rsid w:val="00EE6E06"/>
    <w:rsid w:val="00EF01A2"/>
    <w:rsid w:val="00EF1828"/>
    <w:rsid w:val="00EF1E1C"/>
    <w:rsid w:val="00EF2A86"/>
    <w:rsid w:val="00EF3FA0"/>
    <w:rsid w:val="00EF4801"/>
    <w:rsid w:val="00EF565B"/>
    <w:rsid w:val="00EF68D3"/>
    <w:rsid w:val="00EF6AEF"/>
    <w:rsid w:val="00EF6BF0"/>
    <w:rsid w:val="00F00AF6"/>
    <w:rsid w:val="00F012DE"/>
    <w:rsid w:val="00F016CC"/>
    <w:rsid w:val="00F01E4E"/>
    <w:rsid w:val="00F02DE4"/>
    <w:rsid w:val="00F04EAE"/>
    <w:rsid w:val="00F0502B"/>
    <w:rsid w:val="00F05C3B"/>
    <w:rsid w:val="00F06F8E"/>
    <w:rsid w:val="00F073F5"/>
    <w:rsid w:val="00F07FD7"/>
    <w:rsid w:val="00F10310"/>
    <w:rsid w:val="00F10D17"/>
    <w:rsid w:val="00F10D4E"/>
    <w:rsid w:val="00F1161A"/>
    <w:rsid w:val="00F12612"/>
    <w:rsid w:val="00F132C6"/>
    <w:rsid w:val="00F13753"/>
    <w:rsid w:val="00F137A3"/>
    <w:rsid w:val="00F13CA1"/>
    <w:rsid w:val="00F14784"/>
    <w:rsid w:val="00F15090"/>
    <w:rsid w:val="00F151BE"/>
    <w:rsid w:val="00F15E00"/>
    <w:rsid w:val="00F21797"/>
    <w:rsid w:val="00F21E5F"/>
    <w:rsid w:val="00F21F5E"/>
    <w:rsid w:val="00F22506"/>
    <w:rsid w:val="00F23C3A"/>
    <w:rsid w:val="00F24224"/>
    <w:rsid w:val="00F24C91"/>
    <w:rsid w:val="00F24D2F"/>
    <w:rsid w:val="00F24F62"/>
    <w:rsid w:val="00F2532D"/>
    <w:rsid w:val="00F2576A"/>
    <w:rsid w:val="00F25DA2"/>
    <w:rsid w:val="00F26AC1"/>
    <w:rsid w:val="00F31331"/>
    <w:rsid w:val="00F32038"/>
    <w:rsid w:val="00F32248"/>
    <w:rsid w:val="00F34698"/>
    <w:rsid w:val="00F349B2"/>
    <w:rsid w:val="00F3578C"/>
    <w:rsid w:val="00F36091"/>
    <w:rsid w:val="00F36165"/>
    <w:rsid w:val="00F36A05"/>
    <w:rsid w:val="00F36CD7"/>
    <w:rsid w:val="00F3768F"/>
    <w:rsid w:val="00F37F51"/>
    <w:rsid w:val="00F42D8B"/>
    <w:rsid w:val="00F42FA9"/>
    <w:rsid w:val="00F4332E"/>
    <w:rsid w:val="00F4337A"/>
    <w:rsid w:val="00F43C48"/>
    <w:rsid w:val="00F45007"/>
    <w:rsid w:val="00F463E4"/>
    <w:rsid w:val="00F46620"/>
    <w:rsid w:val="00F46930"/>
    <w:rsid w:val="00F473D5"/>
    <w:rsid w:val="00F50851"/>
    <w:rsid w:val="00F51218"/>
    <w:rsid w:val="00F51B46"/>
    <w:rsid w:val="00F52080"/>
    <w:rsid w:val="00F52252"/>
    <w:rsid w:val="00F5337E"/>
    <w:rsid w:val="00F536A4"/>
    <w:rsid w:val="00F54D30"/>
    <w:rsid w:val="00F54D6E"/>
    <w:rsid w:val="00F55AF8"/>
    <w:rsid w:val="00F56EFD"/>
    <w:rsid w:val="00F574EC"/>
    <w:rsid w:val="00F57DD6"/>
    <w:rsid w:val="00F60D48"/>
    <w:rsid w:val="00F61F84"/>
    <w:rsid w:val="00F621C8"/>
    <w:rsid w:val="00F62A44"/>
    <w:rsid w:val="00F634C1"/>
    <w:rsid w:val="00F63DD3"/>
    <w:rsid w:val="00F64F57"/>
    <w:rsid w:val="00F6756F"/>
    <w:rsid w:val="00F67F3D"/>
    <w:rsid w:val="00F70819"/>
    <w:rsid w:val="00F70D60"/>
    <w:rsid w:val="00F71458"/>
    <w:rsid w:val="00F71B95"/>
    <w:rsid w:val="00F72654"/>
    <w:rsid w:val="00F73044"/>
    <w:rsid w:val="00F7494C"/>
    <w:rsid w:val="00F7796A"/>
    <w:rsid w:val="00F802B8"/>
    <w:rsid w:val="00F80708"/>
    <w:rsid w:val="00F807A0"/>
    <w:rsid w:val="00F823D2"/>
    <w:rsid w:val="00F826F4"/>
    <w:rsid w:val="00F82D1C"/>
    <w:rsid w:val="00F8394E"/>
    <w:rsid w:val="00F84023"/>
    <w:rsid w:val="00F85019"/>
    <w:rsid w:val="00F8517C"/>
    <w:rsid w:val="00F85C10"/>
    <w:rsid w:val="00F868A1"/>
    <w:rsid w:val="00F86CB7"/>
    <w:rsid w:val="00F86DA8"/>
    <w:rsid w:val="00F8785A"/>
    <w:rsid w:val="00F87D7E"/>
    <w:rsid w:val="00F90549"/>
    <w:rsid w:val="00F90794"/>
    <w:rsid w:val="00F90BAE"/>
    <w:rsid w:val="00F90E4F"/>
    <w:rsid w:val="00F913AD"/>
    <w:rsid w:val="00F92910"/>
    <w:rsid w:val="00F930A2"/>
    <w:rsid w:val="00F931B2"/>
    <w:rsid w:val="00F9347B"/>
    <w:rsid w:val="00F93D24"/>
    <w:rsid w:val="00F94274"/>
    <w:rsid w:val="00F942EF"/>
    <w:rsid w:val="00F94A2D"/>
    <w:rsid w:val="00F94C7E"/>
    <w:rsid w:val="00F9557F"/>
    <w:rsid w:val="00F95ED5"/>
    <w:rsid w:val="00F9612D"/>
    <w:rsid w:val="00F97238"/>
    <w:rsid w:val="00F976D8"/>
    <w:rsid w:val="00F97715"/>
    <w:rsid w:val="00F977C8"/>
    <w:rsid w:val="00F97CA3"/>
    <w:rsid w:val="00F97DE0"/>
    <w:rsid w:val="00FA0013"/>
    <w:rsid w:val="00FA0238"/>
    <w:rsid w:val="00FA0B0D"/>
    <w:rsid w:val="00FA198A"/>
    <w:rsid w:val="00FA2664"/>
    <w:rsid w:val="00FA2699"/>
    <w:rsid w:val="00FA5441"/>
    <w:rsid w:val="00FA6069"/>
    <w:rsid w:val="00FA63EA"/>
    <w:rsid w:val="00FB159B"/>
    <w:rsid w:val="00FB1D13"/>
    <w:rsid w:val="00FB3425"/>
    <w:rsid w:val="00FB476A"/>
    <w:rsid w:val="00FB4FD9"/>
    <w:rsid w:val="00FB660F"/>
    <w:rsid w:val="00FB7199"/>
    <w:rsid w:val="00FC0A9C"/>
    <w:rsid w:val="00FC17D0"/>
    <w:rsid w:val="00FC1E3C"/>
    <w:rsid w:val="00FC2010"/>
    <w:rsid w:val="00FC2243"/>
    <w:rsid w:val="00FC2FB8"/>
    <w:rsid w:val="00FC3AFD"/>
    <w:rsid w:val="00FC5998"/>
    <w:rsid w:val="00FC60AE"/>
    <w:rsid w:val="00FC6A83"/>
    <w:rsid w:val="00FC6DCB"/>
    <w:rsid w:val="00FC7E4C"/>
    <w:rsid w:val="00FD0CC3"/>
    <w:rsid w:val="00FD0FE3"/>
    <w:rsid w:val="00FD1743"/>
    <w:rsid w:val="00FD1AA2"/>
    <w:rsid w:val="00FD1B6F"/>
    <w:rsid w:val="00FD1D1C"/>
    <w:rsid w:val="00FD23DB"/>
    <w:rsid w:val="00FD2606"/>
    <w:rsid w:val="00FD319E"/>
    <w:rsid w:val="00FD3277"/>
    <w:rsid w:val="00FD3B9F"/>
    <w:rsid w:val="00FD4365"/>
    <w:rsid w:val="00FD4421"/>
    <w:rsid w:val="00FD47A2"/>
    <w:rsid w:val="00FD490F"/>
    <w:rsid w:val="00FD4A58"/>
    <w:rsid w:val="00FD5BD3"/>
    <w:rsid w:val="00FD5FEA"/>
    <w:rsid w:val="00FD61CB"/>
    <w:rsid w:val="00FD6313"/>
    <w:rsid w:val="00FD683A"/>
    <w:rsid w:val="00FD688E"/>
    <w:rsid w:val="00FE01BF"/>
    <w:rsid w:val="00FE01C2"/>
    <w:rsid w:val="00FE04F9"/>
    <w:rsid w:val="00FE09E9"/>
    <w:rsid w:val="00FE0E0E"/>
    <w:rsid w:val="00FE27A6"/>
    <w:rsid w:val="00FE2989"/>
    <w:rsid w:val="00FE3C86"/>
    <w:rsid w:val="00FE42BE"/>
    <w:rsid w:val="00FE4512"/>
    <w:rsid w:val="00FE4AF3"/>
    <w:rsid w:val="00FE5812"/>
    <w:rsid w:val="00FE65AA"/>
    <w:rsid w:val="00FE73F1"/>
    <w:rsid w:val="00FE7949"/>
    <w:rsid w:val="00FE7A86"/>
    <w:rsid w:val="00FF05D5"/>
    <w:rsid w:val="00FF0804"/>
    <w:rsid w:val="00FF0EA3"/>
    <w:rsid w:val="00FF1215"/>
    <w:rsid w:val="00FF13D5"/>
    <w:rsid w:val="00FF1B4F"/>
    <w:rsid w:val="00FF35AF"/>
    <w:rsid w:val="00FF3E68"/>
    <w:rsid w:val="00FF42D1"/>
    <w:rsid w:val="00FF5CD1"/>
    <w:rsid w:val="00FF6587"/>
    <w:rsid w:val="01974FC0"/>
    <w:rsid w:val="0309F770"/>
    <w:rsid w:val="0382914F"/>
    <w:rsid w:val="04731398"/>
    <w:rsid w:val="04F669F1"/>
    <w:rsid w:val="05030B22"/>
    <w:rsid w:val="060A9846"/>
    <w:rsid w:val="07782732"/>
    <w:rsid w:val="077A7371"/>
    <w:rsid w:val="08E5E79A"/>
    <w:rsid w:val="09815850"/>
    <w:rsid w:val="0C788181"/>
    <w:rsid w:val="0C9633A7"/>
    <w:rsid w:val="0DC3DF96"/>
    <w:rsid w:val="0E4B0AED"/>
    <w:rsid w:val="0FFC9D12"/>
    <w:rsid w:val="1109D265"/>
    <w:rsid w:val="133EF361"/>
    <w:rsid w:val="13748B11"/>
    <w:rsid w:val="17A8D7CF"/>
    <w:rsid w:val="17FBF3BA"/>
    <w:rsid w:val="19034F91"/>
    <w:rsid w:val="199D5EB5"/>
    <w:rsid w:val="1A79D165"/>
    <w:rsid w:val="1BD67760"/>
    <w:rsid w:val="1C8BE320"/>
    <w:rsid w:val="1DBD0BA6"/>
    <w:rsid w:val="1F0A64F6"/>
    <w:rsid w:val="1FD0A4A1"/>
    <w:rsid w:val="21269FFD"/>
    <w:rsid w:val="22ADF3CE"/>
    <w:rsid w:val="236996A2"/>
    <w:rsid w:val="249F41D7"/>
    <w:rsid w:val="25A9DCDC"/>
    <w:rsid w:val="292786D7"/>
    <w:rsid w:val="2BCAB214"/>
    <w:rsid w:val="2CF55106"/>
    <w:rsid w:val="2D072DED"/>
    <w:rsid w:val="2FADC038"/>
    <w:rsid w:val="306AE94E"/>
    <w:rsid w:val="3108525B"/>
    <w:rsid w:val="33FBD55B"/>
    <w:rsid w:val="34423536"/>
    <w:rsid w:val="35368D9A"/>
    <w:rsid w:val="35EE80AC"/>
    <w:rsid w:val="36BBBABC"/>
    <w:rsid w:val="39A40F8C"/>
    <w:rsid w:val="3C187C69"/>
    <w:rsid w:val="3CEDD631"/>
    <w:rsid w:val="3D937C92"/>
    <w:rsid w:val="400EFDEF"/>
    <w:rsid w:val="4023B801"/>
    <w:rsid w:val="40F7527B"/>
    <w:rsid w:val="410DE33F"/>
    <w:rsid w:val="43C00752"/>
    <w:rsid w:val="43EFBC67"/>
    <w:rsid w:val="44202F26"/>
    <w:rsid w:val="4478A455"/>
    <w:rsid w:val="44A62CF5"/>
    <w:rsid w:val="46A905A3"/>
    <w:rsid w:val="473E9B5E"/>
    <w:rsid w:val="483BC848"/>
    <w:rsid w:val="48D98C46"/>
    <w:rsid w:val="48E1EF86"/>
    <w:rsid w:val="4A765575"/>
    <w:rsid w:val="4AA1BFE6"/>
    <w:rsid w:val="4AEC0BDD"/>
    <w:rsid w:val="4C997EFC"/>
    <w:rsid w:val="5080BFC4"/>
    <w:rsid w:val="5145A93E"/>
    <w:rsid w:val="524E7490"/>
    <w:rsid w:val="5398C708"/>
    <w:rsid w:val="54963F03"/>
    <w:rsid w:val="558B3491"/>
    <w:rsid w:val="5785DBDA"/>
    <w:rsid w:val="58D48091"/>
    <w:rsid w:val="5B679459"/>
    <w:rsid w:val="5BFB6B79"/>
    <w:rsid w:val="5D0D4CD9"/>
    <w:rsid w:val="5E023C02"/>
    <w:rsid w:val="5F37C700"/>
    <w:rsid w:val="5F710A28"/>
    <w:rsid w:val="61F27213"/>
    <w:rsid w:val="61F7E447"/>
    <w:rsid w:val="6268F910"/>
    <w:rsid w:val="644B0BC9"/>
    <w:rsid w:val="67874175"/>
    <w:rsid w:val="67E23699"/>
    <w:rsid w:val="6BBB20B0"/>
    <w:rsid w:val="6BE391C5"/>
    <w:rsid w:val="6DDCED1C"/>
    <w:rsid w:val="70ABEE34"/>
    <w:rsid w:val="710D05FA"/>
    <w:rsid w:val="73D59E6E"/>
    <w:rsid w:val="76BE813E"/>
    <w:rsid w:val="76C5BF06"/>
    <w:rsid w:val="77039572"/>
    <w:rsid w:val="787B832D"/>
    <w:rsid w:val="78FD5C47"/>
    <w:rsid w:val="7B653654"/>
    <w:rsid w:val="7B86E5C2"/>
    <w:rsid w:val="7CD51DEC"/>
    <w:rsid w:val="7DC5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6F072E4E"/>
  <w15:docId w15:val="{ED5B12EE-C449-4CE4-B6B7-749A9225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b-NO" w:eastAsia="nb-N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6C5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07A87"/>
    <w:pPr>
      <w:keepNext/>
      <w:keepLines/>
      <w:numPr>
        <w:numId w:val="45"/>
      </w:numPr>
      <w:spacing w:before="600" w:after="60"/>
      <w:ind w:left="432"/>
      <w:outlineLvl w:val="0"/>
    </w:pPr>
    <w:rPr>
      <w:rFonts w:ascii="Open Sans" w:eastAsiaTheme="majorEastAsia" w:hAnsi="Open Sans" w:cstheme="majorBidi"/>
      <w:color w:val="012F53"/>
      <w:sz w:val="44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rsid w:val="001E561D"/>
    <w:pPr>
      <w:keepNext/>
      <w:keepLines/>
      <w:numPr>
        <w:ilvl w:val="1"/>
        <w:numId w:val="45"/>
      </w:numPr>
      <w:spacing w:before="240" w:after="0"/>
      <w:outlineLvl w:val="1"/>
    </w:pPr>
    <w:rPr>
      <w:rFonts w:ascii="Open Sans" w:eastAsiaTheme="majorEastAsia" w:hAnsi="Open Sans" w:cstheme="majorBidi"/>
      <w:caps/>
      <w:color w:val="012F53"/>
      <w:sz w:val="28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rsid w:val="001E561D"/>
    <w:pPr>
      <w:keepNext/>
      <w:keepLines/>
      <w:numPr>
        <w:ilvl w:val="2"/>
        <w:numId w:val="45"/>
      </w:numPr>
      <w:spacing w:before="200" w:after="0"/>
      <w:outlineLvl w:val="2"/>
    </w:pPr>
    <w:rPr>
      <w:rFonts w:ascii="Open Sans" w:eastAsia="Constantia" w:hAnsi="Open Sans" w:cstheme="majorBidi"/>
      <w:color w:val="012F53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07A87"/>
    <w:pPr>
      <w:keepNext/>
      <w:keepLines/>
      <w:numPr>
        <w:ilvl w:val="3"/>
        <w:numId w:val="45"/>
      </w:numPr>
      <w:spacing w:before="200" w:after="0"/>
      <w:outlineLvl w:val="3"/>
    </w:pPr>
    <w:rPr>
      <w:rFonts w:ascii="Open Sans" w:eastAsiaTheme="majorEastAsia" w:hAnsi="Open Sans" w:cstheme="majorBidi"/>
      <w:i/>
      <w:iCs/>
      <w:color w:val="012F53"/>
      <w:sz w:val="40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07A87"/>
    <w:pPr>
      <w:keepNext/>
      <w:keepLines/>
      <w:numPr>
        <w:ilvl w:val="4"/>
        <w:numId w:val="45"/>
      </w:numPr>
      <w:spacing w:before="200" w:after="0"/>
      <w:outlineLvl w:val="4"/>
    </w:pPr>
    <w:rPr>
      <w:rFonts w:ascii="Open Sans" w:eastAsiaTheme="majorEastAsia" w:hAnsi="Open Sans" w:cstheme="majorBidi"/>
      <w:color w:val="012F53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07A87"/>
    <w:pPr>
      <w:keepNext/>
      <w:keepLines/>
      <w:numPr>
        <w:ilvl w:val="5"/>
        <w:numId w:val="45"/>
      </w:numPr>
      <w:spacing w:before="200" w:after="0"/>
      <w:outlineLvl w:val="5"/>
    </w:pPr>
    <w:rPr>
      <w:rFonts w:ascii="Open Sans" w:eastAsiaTheme="majorEastAsia" w:hAnsi="Open Sans" w:cstheme="majorBidi"/>
      <w:i/>
      <w:iCs/>
      <w:color w:val="012F5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C35793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5793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5793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Lysskyggelegging">
    <w:name w:val="Light Shading"/>
    <w:basedOn w:val="Vanlig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plysninger">
    <w:name w:val="Kontaktopplysninger"/>
    <w:basedOn w:val="Normal"/>
    <w:uiPriority w:val="99"/>
    <w:qFormat/>
    <w:pPr>
      <w:spacing w:before="0" w:after="0"/>
      <w:jc w:val="center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07A87"/>
    <w:rPr>
      <w:rFonts w:ascii="Open Sans" w:eastAsiaTheme="majorEastAsia" w:hAnsi="Open Sans" w:cstheme="majorBidi"/>
      <w:color w:val="012F53"/>
      <w:sz w:val="44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1E561D"/>
    <w:rPr>
      <w:rFonts w:ascii="Open Sans" w:eastAsiaTheme="majorEastAsia" w:hAnsi="Open Sans" w:cstheme="majorBidi"/>
      <w:caps/>
      <w:color w:val="012F53"/>
      <w:sz w:val="28"/>
    </w:rPr>
  </w:style>
  <w:style w:type="character" w:customStyle="1" w:styleId="Overskrift3Tegn">
    <w:name w:val="Overskrift 3 Tegn"/>
    <w:basedOn w:val="Standardskriftforavsnitt"/>
    <w:link w:val="Overskrift3"/>
    <w:uiPriority w:val="1"/>
    <w:rsid w:val="001E561D"/>
    <w:rPr>
      <w:rFonts w:ascii="Open Sans" w:eastAsia="Constantia" w:hAnsi="Open Sans" w:cstheme="majorBidi"/>
      <w:color w:val="012F53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07A87"/>
    <w:rPr>
      <w:rFonts w:ascii="Open Sans" w:eastAsiaTheme="majorEastAsia" w:hAnsi="Open Sans" w:cstheme="majorBidi"/>
      <w:i/>
      <w:iCs/>
      <w:color w:val="012F53"/>
      <w:sz w:val="40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D07A87"/>
    <w:rPr>
      <w:rFonts w:ascii="Open Sans" w:eastAsiaTheme="majorEastAsia" w:hAnsi="Open Sans" w:cstheme="majorBidi"/>
      <w:color w:val="012F53"/>
      <w:sz w:val="24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D07A87"/>
    <w:rPr>
      <w:rFonts w:ascii="Open Sans" w:eastAsiaTheme="majorEastAsia" w:hAnsi="Open Sans" w:cstheme="majorBidi"/>
      <w:i/>
      <w:iCs/>
      <w:color w:val="012F53"/>
      <w:sz w:val="24"/>
    </w:rPr>
  </w:style>
  <w:style w:type="paragraph" w:styleId="Bildetekst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Punktliste">
    <w:name w:val="List Bullet"/>
    <w:basedOn w:val="Normal"/>
    <w:uiPriority w:val="1"/>
    <w:unhideWhenUsed/>
    <w:qFormat/>
    <w:pPr>
      <w:numPr>
        <w:numId w:val="10"/>
      </w:numPr>
    </w:pPr>
  </w:style>
  <w:style w:type="paragraph" w:styleId="Nummerertliste">
    <w:name w:val="List Number"/>
    <w:basedOn w:val="Normal"/>
    <w:uiPriority w:val="1"/>
    <w:unhideWhenUsed/>
    <w:qFormat/>
    <w:pPr>
      <w:numPr>
        <w:numId w:val="11"/>
      </w:numPr>
      <w:contextualSpacing/>
    </w:pPr>
  </w:style>
  <w:style w:type="paragraph" w:styleId="Tittel">
    <w:name w:val="Title"/>
    <w:basedOn w:val="Normal"/>
    <w:next w:val="Normal"/>
    <w:link w:val="TittelTegn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tel">
    <w:name w:val="Subtitle"/>
    <w:basedOn w:val="Normal"/>
    <w:next w:val="Normal"/>
    <w:link w:val="UndertittelTegn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Utheving">
    <w:name w:val="Emphasis"/>
    <w:basedOn w:val="Standardskriftforavsnitt"/>
    <w:uiPriority w:val="10"/>
    <w:unhideWhenUsed/>
    <w:qFormat/>
    <w:rPr>
      <w:i w:val="0"/>
      <w:iCs w:val="0"/>
      <w:color w:val="007789" w:themeColor="accent1" w:themeShade="BF"/>
    </w:rPr>
  </w:style>
  <w:style w:type="paragraph" w:styleId="Ingenmellomrom">
    <w:name w:val="No Spacing"/>
    <w:link w:val="IngenmellomromTegn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IngenmellomromTegn">
    <w:name w:val="Ingen mellomrom Tegn"/>
    <w:basedOn w:val="Standardskriftforavsnitt"/>
    <w:link w:val="Ingenmellomrom"/>
    <w:uiPriority w:val="1"/>
    <w:rPr>
      <w:rFonts w:asciiTheme="minorHAnsi" w:eastAsiaTheme="minorEastAsia" w:hAnsiTheme="minorHAnsi" w:cstheme="minorBidi"/>
      <w:color w:val="auto"/>
    </w:rPr>
  </w:style>
  <w:style w:type="paragraph" w:styleId="Sitat">
    <w:name w:val="Quote"/>
    <w:basedOn w:val="Normal"/>
    <w:next w:val="Normal"/>
    <w:link w:val="SitatTegn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SitatTegn">
    <w:name w:val="Sitat Tegn"/>
    <w:basedOn w:val="Standardskriftforavsnitt"/>
    <w:link w:val="Sitat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Overskriftforinnholdsfortegnelse">
    <w:name w:val="TOC Heading"/>
    <w:aliases w:val="Título de la barra lateral"/>
    <w:basedOn w:val="Overskrift1"/>
    <w:next w:val="Normal"/>
    <w:uiPriority w:val="39"/>
    <w:unhideWhenUsed/>
    <w:qFormat/>
    <w:pPr>
      <w:numPr>
        <w:numId w:val="25"/>
      </w:numPr>
      <w:spacing w:before="0"/>
      <w:outlineLvl w:val="9"/>
    </w:pPr>
  </w:style>
  <w:style w:type="paragraph" w:styleId="Bunntekst">
    <w:name w:val="footer"/>
    <w:basedOn w:val="Normal"/>
    <w:link w:val="BunntekstTegn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Pr>
      <w:caps/>
      <w:sz w:val="16"/>
    </w:rPr>
  </w:style>
  <w:style w:type="paragraph" w:styleId="INNH3">
    <w:name w:val="toc 3"/>
    <w:basedOn w:val="Normal"/>
    <w:next w:val="Normal"/>
    <w:autoRedefine/>
    <w:uiPriority w:val="39"/>
    <w:unhideWhenUsed/>
    <w:rsid w:val="00EA6F5A"/>
    <w:pPr>
      <w:tabs>
        <w:tab w:val="right" w:leader="dot" w:pos="8728"/>
      </w:tabs>
      <w:spacing w:after="100"/>
      <w:ind w:left="720"/>
    </w:pPr>
    <w:rPr>
      <w:i/>
      <w:iCs/>
    </w:rPr>
  </w:style>
  <w:style w:type="character" w:styleId="Hyperkobling">
    <w:name w:val="Hyperlink"/>
    <w:basedOn w:val="Standardskriftforavsnitt"/>
    <w:uiPriority w:val="99"/>
    <w:unhideWhenUsed/>
    <w:rPr>
      <w:color w:val="EB8803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071A40"/>
    <w:pPr>
      <w:tabs>
        <w:tab w:val="left" w:pos="400"/>
        <w:tab w:val="right" w:leader="dot" w:pos="8728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EA6F5A"/>
    <w:pPr>
      <w:tabs>
        <w:tab w:val="right" w:leader="dot" w:pos="8728"/>
      </w:tabs>
      <w:spacing w:after="100"/>
      <w:ind w:left="200"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</w:rPr>
  </w:style>
  <w:style w:type="paragraph" w:styleId="Bibliografi">
    <w:name w:val="Bibliography"/>
    <w:basedOn w:val="Normal"/>
    <w:next w:val="Normal"/>
    <w:uiPriority w:val="39"/>
    <w:unhideWhenUsed/>
  </w:style>
  <w:style w:type="paragraph" w:styleId="Topptekst">
    <w:name w:val="header"/>
    <w:basedOn w:val="Normal"/>
    <w:link w:val="TopptekstTegn"/>
    <w:uiPriority w:val="99"/>
    <w:unhideWhenUsed/>
    <w:pPr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Vanliginnrykk">
    <w:name w:val="Normal Indent"/>
    <w:basedOn w:val="Normal"/>
    <w:uiPriority w:val="99"/>
    <w:unhideWhenUsed/>
    <w:pPr>
      <w:ind w:left="720"/>
    </w:p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customStyle="1" w:styleId="Rapporttabell">
    <w:name w:val="Rapporttabell"/>
    <w:basedOn w:val="Vanligtabel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enett">
    <w:name w:val="Table Grid"/>
    <w:basedOn w:val="Vanligtabel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397DA5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336B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6B64"/>
    <w:pPr>
      <w:spacing w:line="240" w:lineRule="auto"/>
    </w:pPr>
    <w:rPr>
      <w:sz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6B6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6B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6B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Sterk">
    <w:name w:val="Strong"/>
    <w:basedOn w:val="Standardskriftforavsnitt"/>
    <w:uiPriority w:val="22"/>
    <w:qFormat/>
    <w:rsid w:val="00E50AAC"/>
    <w:rPr>
      <w:b/>
      <w:bCs/>
    </w:rPr>
  </w:style>
  <w:style w:type="character" w:styleId="Fulgthyperkobling">
    <w:name w:val="FollowedHyperlink"/>
    <w:basedOn w:val="Standardskriftforavsnitt"/>
    <w:uiPriority w:val="99"/>
    <w:semiHidden/>
    <w:unhideWhenUsed/>
    <w:rsid w:val="005B77A1"/>
    <w:rPr>
      <w:color w:val="5F7791" w:themeColor="followedHyperlink"/>
      <w:u w:val="single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C35793"/>
    <w:rPr>
      <w:rFonts w:asciiTheme="majorHAnsi" w:eastAsiaTheme="majorEastAsia" w:hAnsiTheme="majorHAnsi" w:cstheme="majorBidi"/>
      <w:i/>
      <w:iCs/>
      <w:color w:val="004F5B" w:themeColor="accent1" w:themeShade="7F"/>
      <w:sz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357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357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Standardskriftforavsnitt"/>
    <w:rsid w:val="004C2A9B"/>
  </w:style>
  <w:style w:type="character" w:styleId="Fotnotereferanse">
    <w:name w:val="footnote reference"/>
    <w:basedOn w:val="Standardskriftforavsnitt"/>
    <w:uiPriority w:val="99"/>
    <w:semiHidden/>
    <w:unhideWhenUsed/>
    <w:rsid w:val="006A157B"/>
    <w:rPr>
      <w:vertAlign w:val="superscript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6A157B"/>
  </w:style>
  <w:style w:type="paragraph" w:styleId="Fotnotetekst">
    <w:name w:val="footnote text"/>
    <w:basedOn w:val="Normal"/>
    <w:link w:val="FotnotetekstTegn"/>
    <w:uiPriority w:val="99"/>
    <w:semiHidden/>
    <w:unhideWhenUsed/>
    <w:rsid w:val="006A157B"/>
    <w:pPr>
      <w:spacing w:after="0" w:line="240" w:lineRule="auto"/>
    </w:pPr>
    <w:rPr>
      <w:sz w:val="20"/>
    </w:rPr>
  </w:style>
  <w:style w:type="character" w:customStyle="1" w:styleId="FotnotetekstTegn1">
    <w:name w:val="Fotnotetekst Tegn1"/>
    <w:basedOn w:val="Standardskriftforavsnitt"/>
    <w:uiPriority w:val="99"/>
    <w:semiHidden/>
    <w:rsid w:val="006A157B"/>
  </w:style>
  <w:style w:type="character" w:customStyle="1" w:styleId="FootnoteTextChar1">
    <w:name w:val="Footnote Text Char1"/>
    <w:basedOn w:val="Standardskriftforavsnitt"/>
    <w:uiPriority w:val="99"/>
    <w:semiHidden/>
    <w:rsid w:val="00BC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AppData\Roaming\Microsoft\Templates\Studentrapport%20med%20omslagsbilde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Lau16</b:Tag>
    <b:SourceType>InternetSite</b:SourceType>
    <b:Guid>{EDF37321-1804-4E14-8E48-628DE0693257}</b:Guid>
    <b:Title>Designing A Winning Navigation Menu: Ideas and Inspirations</b:Title>
    <b:Year>2016</b:Year>
    <b:Month>11</b:Month>
    <b:Day>15</b:Day>
    <b:URL>http://www.hongkiat.com/blog/navigation-design-ideas-inspiration/</b:URL>
    <b:Author>
      <b:Author>
        <b:NameList>
          <b:Person>
            <b:Last>Laurinavicius</b:Last>
            <b:First>Thomas</b:First>
          </b:Person>
        </b:NameList>
      </b:Author>
    </b:Author>
    <b:RefOrder>12</b:RefOrder>
  </b:Source>
  <b:Source>
    <b:Tag>Fro16</b:Tag>
    <b:SourceType>InternetSite</b:SourceType>
    <b:Guid>{F17A3040-9DC8-4735-B39C-FEA0A2B10210}</b:Guid>
    <b:Author>
      <b:Author>
        <b:NameList>
          <b:Person>
            <b:Last>Frost</b:Last>
            <b:First>Brad</b:First>
          </b:Person>
        </b:NameList>
      </b:Author>
    </b:Author>
    <b:URL>http://bradfrost.com/blog/web/mobile-first-responsive-web-design/</b:URL>
    <b:YearAccessed>2016</b:YearAccessed>
    <b:MonthAccessed>11</b:MonthAccessed>
    <b:DayAccessed>15</b:DayAccessed>
    <b:Title>Utdrag fra Mobile first</b:Title>
    <b:Year>2011</b:Year>
    <b:RefOrder>13</b:RefOrder>
  </b:Source>
  <b:Source>
    <b:Tag>Lyn16</b:Tag>
    <b:SourceType>InternetSite</b:SourceType>
    <b:Guid>{BACF806F-5E83-4FE9-B93F-5A6E8EBF976D}</b:Guid>
    <b:Title>Web Style Guide</b:Title>
    <b:Year>2016</b:Year>
    <b:Month>11</b:Month>
    <b:Day>15</b:Day>
    <b:URL>http://webstyleguide.com/wsg3/6-page-structure/3-site-design.html</b:URL>
    <b:Author>
      <b:Author>
        <b:NameList>
          <b:Person>
            <b:Last>Lynch</b:Last>
            <b:Middle>J</b:Middle>
            <b:First>Patrick</b:First>
          </b:Person>
          <b:Person>
            <b:Last>Horton</b:Last>
            <b:First>Sarah</b:First>
          </b:Person>
        </b:NameList>
      </b:Author>
    </b:Author>
    <b:RefOrder>14</b:RefOrder>
  </b:Source>
  <b:Source>
    <b:Tag>1st16</b:Tag>
    <b:SourceType>InternetSite</b:SourceType>
    <b:Guid>{C01201B0-79CF-476C-8F24-685441C18129}</b:Guid>
    <b:Title>Graphic And Web Design Trends 2016 – What Are Top 7 To Look Out For?</b:Title>
    <b:Year>2016</b:Year>
    <b:URL>http://www.1stwebdesigner.com/graphic-web-design-trends-2015/</b:URL>
    <b:Author>
      <b:Author>
        <b:NameList>
          <b:Person>
            <b:Last>Designer</b:Last>
            <b:First>1st</b:First>
            <b:Middle>Web</b:Middle>
          </b:Person>
        </b:NameList>
      </b:Author>
    </b:Author>
    <b:YearAccessed>2016</b:YearAccessed>
    <b:MonthAccessed>11</b:MonthAccessed>
    <b:DayAccessed>16</b:DayAccessed>
    <b:RefOrder>15</b:RefOrder>
  </b:Source>
  <b:Source>
    <b:Tag>NRK10</b:Tag>
    <b:SourceType>InternetSite</b:SourceType>
    <b:Guid>{C81D63AD-3CE4-4668-8B0C-44FA79B7F1C5}</b:Guid>
    <b:Title>Form og farge</b:Title>
    <b:Year>2010</b:Year>
    <b:URL>http://ndla.no/nb/node/22900</b:URL>
    <b:Author>
      <b:Author>
        <b:NameList>
          <b:Person>
            <b:Last>NRK</b:Last>
          </b:Person>
        </b:NameList>
      </b:Author>
    </b:Author>
    <b:YearAccessed>2016</b:YearAccessed>
    <b:MonthAccessed>11</b:MonthAccessed>
    <b:DayAccessed>16</b:DayAccessed>
    <b:RefOrder>16</b:RefOrder>
  </b:Source>
  <b:Source>
    <b:Tag>Kon15</b:Tag>
    <b:SourceType>InternetSite</b:SourceType>
    <b:Guid>{AB653038-B757-4A48-8622-4426B8A9B6BA}</b:Guid>
    <b:Title>Kongsberg IL</b:Title>
    <b:Year>2015</b:Year>
    <b:URL>http://www.kil.no/di/library/kongsvinger/40/eb/kil-akademi_4amefanm1wof1p8sdzs9hxtkb.jpg?t=1047390318&amp;w=650&amp;h=366&amp;quality=90</b:URL>
    <b:YearAccessed>2016</b:YearAccessed>
    <b:MonthAccessed>11</b:MonthAccessed>
    <b:DayAccessed>21</b:DayAccessed>
    <b:RefOrder>17</b:RefOrder>
  </b:Source>
  <b:Source>
    <b:Tag>San15</b:Tag>
    <b:SourceType>InternetSite</b:SourceType>
    <b:Guid>{EB1AF439-B660-487D-AD79-056BD51FDDAB}</b:Guid>
    <b:Title>Sandarcupen</b:Title>
    <b:Year>2015</b:Year>
    <b:URL>http://www.sandarcupen.no/cup-info/</b:URL>
    <b:YearAccessed>2016</b:YearAccessed>
    <b:MonthAccessed>11</b:MonthAccessed>
    <b:DayAccessed>22</b:DayAccessed>
    <b:RefOrder>18</b:RefOrder>
  </b:Source>
  <b:Source>
    <b:Tag>wik16</b:Tag>
    <b:SourceType>InternetSite</b:SourceType>
    <b:Guid>{0D7B5563-5C28-4C18-A808-CC04D4A55370}</b:Guid>
    <b:Title>wikipedia.org</b:Title>
    <b:Year>2016</b:Year>
    <b:InternetSiteTitle>no.wikipedia.org</b:InternetSiteTitle>
    <b:Month>Mai</b:Month>
    <b:Day>2</b:Day>
    <b:URL>https://no.wikipedia.org/wiki/Det_gylne_snitt</b:URL>
    <b:RefOrder>4</b:RefOrder>
  </b:Source>
  <b:Source>
    <b:Tag>JAK13</b:Tag>
    <b:SourceType>InternetSite</b:SourceType>
    <b:Guid>{21D0F375-35C5-4667-912D-50EFDB4E4FE2}</b:Guid>
    <b:Author>
      <b:Author>
        <b:NameList>
          <b:Person>
            <b:Last>NIELSEN</b:Last>
            <b:First>JAKOB</b:First>
          </b:Person>
        </b:NameList>
      </b:Author>
    </b:Author>
    <b:Title> Nielsen Norman Group</b:Title>
    <b:InternetSiteTitle> Nielsen Norman Group</b:InternetSiteTitle>
    <b:Year>2013</b:Year>
    <b:Month>juni</b:Month>
    <b:Day>24</b:Day>
    <b:URL>https://www.nngroup.com/articles/website-reading/</b:URL>
    <b:RefOrder>5</b:RefOrder>
  </b:Source>
  <b:Source>
    <b:Tag>Chr16</b:Tag>
    <b:SourceType>InternetSite</b:SourceType>
    <b:Guid>{1A2D3218-A456-43C7-9030-193BEFD703F9}</b:Guid>
    <b:Author>
      <b:Author>
        <b:NameList>
          <b:Person>
            <b:Last>Robertson</b:Last>
            <b:First>Christian</b:First>
          </b:Person>
        </b:NameList>
      </b:Author>
    </b:Author>
    <b:Title>Google fonts</b:Title>
    <b:InternetSiteTitle>Google fonts</b:InternetSiteTitle>
    <b:Year>2016</b:Year>
    <b:URL>https://fonts.google.com/specimen/Roboto+Condensed</b:URL>
    <b:RefOrder>7</b:RefOrder>
  </b:Source>
  <b:Source>
    <b:Tag>Goo16</b:Tag>
    <b:SourceType>InternetSite</b:SourceType>
    <b:Guid>{2FC6E8E5-22DC-4987-B026-4A6A8B70B05F}</b:Guid>
    <b:Title>Google fonts</b:Title>
    <b:InternetSiteTitle>Google fonts</b:InternetSiteTitle>
    <b:Year>2016</b:Year>
    <b:URL>https://fonts.google.com/specimen/PT+Serif</b:URL>
    <b:RefOrder>8</b:RefOrder>
  </b:Source>
  <b:Source>
    <b:Tag>Wor16</b:Tag>
    <b:SourceType>InternetSite</b:SourceType>
    <b:Guid>{ABA90BCE-4B45-459A-B939-80807A08B86F}</b:Guid>
    <b:Title>WordPress</b:Title>
    <b:Year>2016</b:Year>
    <b:URL>https://nb.wordpress.org/plugins/book-a-place/</b:URL>
    <b:YearAccessed>2016</b:YearAccessed>
    <b:MonthAccessed>11</b:MonthAccessed>
    <b:DayAccessed>23</b:DayAccessed>
    <b:RefOrder>11</b:RefOrder>
  </b:Source>
  <b:Source>
    <b:Tag>Mul16</b:Tag>
    <b:SourceType>InternetSite</b:SourceType>
    <b:Guid>{4C3DDC79-B94B-4311-ACA9-1944A61F24D4}</b:Guid>
    <b:InternetSiteTitle>WordPress Security: The Ultimate Guide</b:InternetSiteTitle>
    <b:Year>2016</b:Year>
    <b:Month>02</b:Month>
    <b:Day>10</b:Day>
    <b:URL>https://premium.wpmudev.org/blog/keeping-wordpress-secure-the-ultimate-guide/</b:URL>
    <b:Author>
      <b:Author>
        <b:NameList>
          <b:Person>
            <b:Last>Muldoon</b:Last>
            <b:First>Kevin</b:First>
          </b:Person>
        </b:NameList>
      </b:Author>
    </b:Author>
    <b:YearAccessed>2016</b:YearAccessed>
    <b:MonthAccessed>11</b:MonthAccessed>
    <b:DayAccessed>23</b:DayAccessed>
    <b:RefOrder>9</b:RefOrder>
  </b:Source>
  <b:Source>
    <b:Tag>Abe14</b:Tag>
    <b:SourceType>InternetSite</b:SourceType>
    <b:Guid>{785DD491-8919-46E0-B09D-394C397B5530}</b:Guid>
    <b:InternetSiteTitle>An Infographic About the State of Security of WordPress Blogs and Websites</b:InternetSiteTitle>
    <b:Year>2014</b:Year>
    <b:Month>12</b:Month>
    <b:Day>6</b:Day>
    <b:URL>https://www.wpwhitesecurity.com/wordpress-security-news-updates/state-of-security-of-wordpress-blogs-and-websites/</b:URL>
    <b:Author>
      <b:Author>
        <b:NameList>
          <b:Person>
            <b:Last>Abela</b:Last>
            <b:First>Robert</b:First>
          </b:Person>
        </b:NameList>
      </b:Author>
    </b:Author>
    <b:YearAccessed>2016</b:YearAccessed>
    <b:MonthAccessed>11</b:MonthAccessed>
    <b:DayAccessed>23</b:DayAccessed>
    <b:RefOrder>10</b:RefOrder>
  </b:Source>
  <b:Source>
    <b:Tag>Nie13</b:Tag>
    <b:SourceType>InternetSite</b:SourceType>
    <b:Guid>{E0CD97A7-DA48-4362-990F-910BF4B7479F}</b:Guid>
    <b:InternetSiteTitle>Website Reading: It (Sometimes) Does Happen</b:InternetSiteTitle>
    <b:Year>2013</b:Year>
    <b:Month>06</b:Month>
    <b:Day>24</b:Day>
    <b:URL>https://www.nngroup.com/articles/website-reading/</b:URL>
    <b:Author>
      <b:Author>
        <b:NameList>
          <b:Person>
            <b:Last>Nielsen</b:Last>
            <b:First>Jakob</b:First>
          </b:Person>
        </b:NameList>
      </b:Author>
    </b:Author>
    <b:YearAccessed>2016</b:YearAccessed>
    <b:MonthAccessed>11</b:MonthAccessed>
    <b:DayAccessed>23</b:DayAccessed>
    <b:RefOrder>19</b:RefOrder>
  </b:Source>
  <b:Source>
    <b:Tag>Jan15</b:Tag>
    <b:SourceType>InternetSite</b:SourceType>
    <b:Guid>{013C6616-5768-4EFE-AED3-EC3232749887}</b:Guid>
    <b:InternetSiteTitle>Idium</b:InternetSiteTitle>
    <b:Year>2015</b:Year>
    <b:Month>april</b:Month>
    <b:Day>23</b:Day>
    <b:URL>https://www.idium.no/blogg/nettsider-idium-web/2015/bedre-nettsider-med-riktige-farger/</b:URL>
    <b:YearAccessed>2016</b:YearAccessed>
    <b:MonthAccessed>11</b:MonthAccessed>
    <b:DayAccessed>23</b:DayAccessed>
    <b:Author>
      <b:Author>
        <b:NameList>
          <b:Person>
            <b:Last>Janniche</b:Last>
            <b:First>Adolfsen</b:First>
          </b:Person>
        </b:NameList>
      </b:Author>
    </b:Author>
    <b:RefOrder>6</b:RefOrder>
  </b:Source>
  <b:Source>
    <b:Tag>Bli16</b:Tag>
    <b:SourceType>InternetSite</b:SourceType>
    <b:Guid>{B1CA89AE-EEC3-4F74-86B2-F4815FB7D5CB}</b:Guid>
    <b:Title>Blindeforbundet</b:Title>
    <b:YearAccessed>2016</b:YearAccessed>
    <b:MonthAccessed>11</b:MonthAccessed>
    <b:DayAccessed>24</b:DayAccessed>
    <b:URL>https://www.blindeforbundet.no/universell-utforming/nettsider</b:URL>
    <b:InternetSiteTitle>Universell utforming: Nettsider</b:InternetSiteTitle>
    <b:RefOrder>1</b:RefOrder>
  </b:Source>
  <b:Source>
    <b:Tag>Wik16</b:Tag>
    <b:SourceType>InternetSite</b:SourceType>
    <b:Guid>{5627B1EB-8C35-4CA1-92D4-9450B8D21D51}</b:Guid>
    <b:Title>Wikipedia</b:Title>
    <b:InternetSiteTitle>Primærgruppe</b:InternetSiteTitle>
    <b:Year>2016</b:Year>
    <b:URL>https://no.wikipedia.org/wiki/Prim%C3%A6rgruppe</b:URL>
    <b:YearAccessed>2016</b:YearAccessed>
    <b:MonthAccessed>11</b:MonthAccessed>
    <b:DayAccessed>23</b:DayAccessed>
    <b:RefOrder>2</b:RefOrder>
  </b:Source>
  <b:Source>
    <b:Tag>Sto16</b:Tag>
    <b:SourceType>InternetSite</b:SourceType>
    <b:Guid>{17CCD170-BBB4-4906-A13E-2E7872D3E1E3}</b:Guid>
    <b:Title>Store norske leksikon</b:Title>
    <b:InternetSiteTitle>Sekundærgruppe</b:InternetSiteTitle>
    <b:Year>2016</b:Year>
    <b:URL>https://snl.no/sekund%C3%A6rgruppe</b:URL>
    <b:YearAccessed>2016</b:YearAccessed>
    <b:MonthAccessed>11</b:MonthAccessed>
    <b:DayAccessed>23</b:DayAccesse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14CF6-30FB-422F-B031-89499AF3A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26732-80DB-4628-BAC7-4577A5E5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med omslagsbilde.dotx</Template>
  <TotalTime>0</TotalTime>
  <Pages>3</Pages>
  <Words>131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</vt:lpstr>
      <vt:lpstr>Eksamen</vt:lpstr>
    </vt:vector>
  </TitlesOfParts>
  <Company>Høgskolen i Sørøst-Norge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Dokument partner</dc:subject>
  <dc:creator>Kandidatnr:</dc:creator>
  <cp:keywords>INF245 - Grafisk brukergrensesnitt</cp:keywords>
  <cp:lastModifiedBy>Joacim Bergh</cp:lastModifiedBy>
  <cp:revision>2</cp:revision>
  <dcterms:created xsi:type="dcterms:W3CDTF">2018-01-17T11:32:00Z</dcterms:created>
  <dcterms:modified xsi:type="dcterms:W3CDTF">2018-01-17T11:32:00Z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